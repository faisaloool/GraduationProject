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5F2A" w14:textId="77777777" w:rsidR="00E43B1F" w:rsidRPr="00E43B1F" w:rsidRDefault="00E43B1F" w:rsidP="00E43B1F">
      <w:r w:rsidRPr="00E43B1F">
        <w:rPr>
          <w:b/>
          <w:bCs/>
        </w:rPr>
        <w:t>Mutah University – Graduation Project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650"/>
      </w:tblGrid>
      <w:tr w:rsidR="00E43B1F" w:rsidRPr="00E43B1F" w14:paraId="4DBC6757" w14:textId="77777777" w:rsidTr="0019002C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5291B8A8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Meeting Title</w:t>
            </w:r>
          </w:p>
        </w:tc>
        <w:tc>
          <w:tcPr>
            <w:tcW w:w="7605" w:type="dxa"/>
            <w:vAlign w:val="center"/>
            <w:hideMark/>
          </w:tcPr>
          <w:p w14:paraId="3B65DC2C" w14:textId="0F1E53F4" w:rsidR="00E43B1F" w:rsidRPr="00E43B1F" w:rsidRDefault="00B44DE6" w:rsidP="00E43B1F">
            <w:pPr>
              <w:rPr>
                <w:b/>
                <w:bCs/>
              </w:rPr>
            </w:pPr>
            <w:r>
              <w:rPr>
                <w:b/>
                <w:bCs/>
              </w:rPr>
              <w:t>Project Ideas Discussion</w:t>
            </w:r>
          </w:p>
        </w:tc>
      </w:tr>
      <w:tr w:rsidR="00E43B1F" w:rsidRPr="00E43B1F" w14:paraId="5FECB279" w14:textId="77777777" w:rsidTr="0019002C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FD548E6" w14:textId="77777777" w:rsidR="00E43B1F" w:rsidRPr="00E43B1F" w:rsidRDefault="00E43B1F" w:rsidP="00E43B1F">
            <w:r w:rsidRPr="00E43B1F">
              <w:rPr>
                <w:b/>
                <w:bCs/>
              </w:rPr>
              <w:t>Date</w:t>
            </w:r>
          </w:p>
        </w:tc>
        <w:tc>
          <w:tcPr>
            <w:tcW w:w="7605" w:type="dxa"/>
            <w:vAlign w:val="center"/>
            <w:hideMark/>
          </w:tcPr>
          <w:p w14:paraId="445A86A8" w14:textId="2B73935D" w:rsidR="00E43B1F" w:rsidRPr="00E43B1F" w:rsidRDefault="00B44DE6" w:rsidP="00E43B1F">
            <w:r>
              <w:t>30/07/2025</w:t>
            </w:r>
          </w:p>
        </w:tc>
      </w:tr>
      <w:tr w:rsidR="00E43B1F" w:rsidRPr="00E43B1F" w14:paraId="415DF578" w14:textId="77777777" w:rsidTr="0019002C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687A4D3" w14:textId="77777777" w:rsidR="00E43B1F" w:rsidRPr="00E43B1F" w:rsidRDefault="00E43B1F" w:rsidP="00E43B1F">
            <w:r w:rsidRPr="00E43B1F">
              <w:rPr>
                <w:b/>
                <w:bCs/>
              </w:rPr>
              <w:t>Time</w:t>
            </w:r>
          </w:p>
        </w:tc>
        <w:tc>
          <w:tcPr>
            <w:tcW w:w="7605" w:type="dxa"/>
            <w:vAlign w:val="center"/>
            <w:hideMark/>
          </w:tcPr>
          <w:p w14:paraId="6CCAF676" w14:textId="18009C0A" w:rsidR="00E43B1F" w:rsidRPr="00E43B1F" w:rsidRDefault="00E43B1F" w:rsidP="00B44DE6">
            <w:r w:rsidRPr="00E43B1F">
              <w:t>[</w:t>
            </w:r>
            <w:r w:rsidR="00B44DE6">
              <w:t>10:00am</w:t>
            </w:r>
            <w:r w:rsidRPr="00E43B1F">
              <w:t xml:space="preserve"> – </w:t>
            </w:r>
            <w:r w:rsidR="00B44DE6">
              <w:t>11:00am</w:t>
            </w:r>
            <w:r w:rsidRPr="00E43B1F">
              <w:t>]</w:t>
            </w:r>
          </w:p>
        </w:tc>
      </w:tr>
      <w:tr w:rsidR="00E43B1F" w:rsidRPr="00E43B1F" w14:paraId="2628DD15" w14:textId="77777777" w:rsidTr="0019002C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C9EC5F3" w14:textId="77777777" w:rsidR="00E43B1F" w:rsidRPr="00E43B1F" w:rsidRDefault="00E43B1F" w:rsidP="00E43B1F">
            <w:r w:rsidRPr="00E43B1F">
              <w:rPr>
                <w:b/>
                <w:bCs/>
              </w:rPr>
              <w:t>Location</w:t>
            </w:r>
          </w:p>
        </w:tc>
        <w:tc>
          <w:tcPr>
            <w:tcW w:w="7605" w:type="dxa"/>
            <w:vAlign w:val="center"/>
            <w:hideMark/>
          </w:tcPr>
          <w:p w14:paraId="021CCE74" w14:textId="0176B58F" w:rsidR="00E43B1F" w:rsidRPr="00E43B1F" w:rsidRDefault="00B44DE6" w:rsidP="00B44DE6">
            <w:r w:rsidRPr="00B44DE6">
              <w:t xml:space="preserve">Dr. Khaled Tarawneh’s Office – Faculty of Information Technology, </w:t>
            </w:r>
            <w:proofErr w:type="spellStart"/>
            <w:r w:rsidRPr="00B44DE6">
              <w:t>Mutah</w:t>
            </w:r>
            <w:proofErr w:type="spellEnd"/>
            <w:r w:rsidRPr="00B44DE6">
              <w:t xml:space="preserve"> University</w:t>
            </w:r>
          </w:p>
        </w:tc>
      </w:tr>
      <w:tr w:rsidR="00E43B1F" w:rsidRPr="00E43B1F" w14:paraId="238112FF" w14:textId="77777777" w:rsidTr="0019002C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09D7038B" w14:textId="77777777" w:rsidR="00E43B1F" w:rsidRPr="00E43B1F" w:rsidRDefault="00E43B1F" w:rsidP="00E43B1F">
            <w:r w:rsidRPr="00E43B1F">
              <w:rPr>
                <w:b/>
                <w:bCs/>
              </w:rPr>
              <w:t>Prepared By</w:t>
            </w:r>
          </w:p>
        </w:tc>
        <w:tc>
          <w:tcPr>
            <w:tcW w:w="7605" w:type="dxa"/>
            <w:vAlign w:val="center"/>
            <w:hideMark/>
          </w:tcPr>
          <w:p w14:paraId="18AF98AE" w14:textId="67992E0E" w:rsidR="00E43B1F" w:rsidRPr="00E43B1F" w:rsidRDefault="00B44DE6" w:rsidP="00E43B1F">
            <w:r>
              <w:t>Faisal Albaba</w:t>
            </w:r>
          </w:p>
        </w:tc>
      </w:tr>
    </w:tbl>
    <w:p w14:paraId="29C27490" w14:textId="77777777" w:rsidR="00E43B1F" w:rsidRPr="00E43B1F" w:rsidRDefault="0019002C" w:rsidP="00E43B1F">
      <w:r>
        <w:pict w14:anchorId="50CD0C65">
          <v:rect id="_x0000_i1025" style="width:0;height:1.5pt" o:hralign="center" o:hrstd="t" o:hr="t" fillcolor="#a0a0a0" stroked="f"/>
        </w:pict>
      </w:r>
    </w:p>
    <w:p w14:paraId="23FE8D6F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Attendees: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695"/>
      </w:tblGrid>
      <w:tr w:rsidR="00E43B1F" w:rsidRPr="00E43B1F" w14:paraId="66B1D1BC" w14:textId="77777777" w:rsidTr="00E43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49BFC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5610962" w14:textId="77777777" w:rsidR="00E43B1F" w:rsidRPr="00E43B1F" w:rsidRDefault="00E43B1F" w:rsidP="00E43B1F">
            <w:pPr>
              <w:rPr>
                <w:b/>
                <w:bCs/>
              </w:rPr>
            </w:pPr>
            <w:r w:rsidRPr="00E43B1F">
              <w:rPr>
                <w:b/>
                <w:bCs/>
              </w:rPr>
              <w:t>Role</w:t>
            </w:r>
          </w:p>
        </w:tc>
      </w:tr>
      <w:tr w:rsidR="00E43B1F" w:rsidRPr="00E43B1F" w14:paraId="452F54BB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1108" w14:textId="34A74CFD" w:rsidR="00E43B1F" w:rsidRPr="00E43B1F" w:rsidRDefault="00E43B1F" w:rsidP="00E43B1F">
            <w:r>
              <w:t>Faisal Albaba</w:t>
            </w:r>
          </w:p>
        </w:tc>
        <w:tc>
          <w:tcPr>
            <w:tcW w:w="0" w:type="auto"/>
            <w:vAlign w:val="center"/>
            <w:hideMark/>
          </w:tcPr>
          <w:p w14:paraId="6C4243C9" w14:textId="19E70D64" w:rsidR="00E43B1F" w:rsidRPr="00E43B1F" w:rsidRDefault="00E43B1F" w:rsidP="00E43B1F">
            <w:r>
              <w:t>Team Member</w:t>
            </w:r>
          </w:p>
        </w:tc>
      </w:tr>
      <w:tr w:rsidR="00E43B1F" w:rsidRPr="00E43B1F" w14:paraId="5A2BC8A9" w14:textId="77777777" w:rsidTr="00E43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CB45E" w14:textId="3CCAF413" w:rsidR="00E43B1F" w:rsidRPr="00E43B1F" w:rsidRDefault="00E43B1F" w:rsidP="00E43B1F">
            <w:r>
              <w:t>Qotiph Albayaydah</w:t>
            </w:r>
          </w:p>
        </w:tc>
        <w:tc>
          <w:tcPr>
            <w:tcW w:w="0" w:type="auto"/>
            <w:vAlign w:val="center"/>
            <w:hideMark/>
          </w:tcPr>
          <w:p w14:paraId="2E505078" w14:textId="6BBA33CA" w:rsidR="00E43B1F" w:rsidRPr="00E43B1F" w:rsidRDefault="00E43B1F" w:rsidP="00E43B1F">
            <w:r>
              <w:t>Team Member</w:t>
            </w:r>
          </w:p>
        </w:tc>
      </w:tr>
      <w:tr w:rsidR="00B44DE6" w:rsidRPr="00E43B1F" w14:paraId="234B44D2" w14:textId="77777777" w:rsidTr="00E43B1F">
        <w:trPr>
          <w:tblCellSpacing w:w="15" w:type="dxa"/>
        </w:trPr>
        <w:tc>
          <w:tcPr>
            <w:tcW w:w="0" w:type="auto"/>
            <w:vAlign w:val="center"/>
          </w:tcPr>
          <w:p w14:paraId="1F601546" w14:textId="4BE6AD56" w:rsidR="00B44DE6" w:rsidRDefault="006203FA" w:rsidP="00E43B1F">
            <w:r>
              <w:t>Dr. Khaled Tarawneh</w:t>
            </w:r>
          </w:p>
        </w:tc>
        <w:tc>
          <w:tcPr>
            <w:tcW w:w="0" w:type="auto"/>
            <w:vAlign w:val="center"/>
          </w:tcPr>
          <w:p w14:paraId="441CE35D" w14:textId="234A2428" w:rsidR="00B44DE6" w:rsidRDefault="006203FA" w:rsidP="00E43B1F">
            <w:r>
              <w:t>Team Instructor</w:t>
            </w:r>
          </w:p>
        </w:tc>
      </w:tr>
    </w:tbl>
    <w:p w14:paraId="5CBDD6A8" w14:textId="77777777" w:rsidR="00E43B1F" w:rsidRPr="00E43B1F" w:rsidRDefault="0019002C" w:rsidP="00E43B1F">
      <w:r>
        <w:pict w14:anchorId="65616F28">
          <v:rect id="_x0000_i1026" style="width:0;height:1.5pt" o:hralign="center" o:hrstd="t" o:hr="t" fillcolor="#a0a0a0" stroked="f"/>
        </w:pict>
      </w:r>
    </w:p>
    <w:p w14:paraId="79E0CE02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Agenda:</w:t>
      </w:r>
    </w:p>
    <w:p w14:paraId="08E8868F" w14:textId="67B778CD" w:rsidR="009D7ABD" w:rsidRDefault="009D7ABD" w:rsidP="009D7ABD">
      <w:pPr>
        <w:pStyle w:val="NormalWeb"/>
        <w:numPr>
          <w:ilvl w:val="0"/>
          <w:numId w:val="3"/>
        </w:numPr>
        <w:rPr>
          <w:rStyle w:val="Strong"/>
        </w:rPr>
      </w:pPr>
      <w:r w:rsidRPr="009D7ABD">
        <w:rPr>
          <w:rStyle w:val="Strong"/>
          <w:rFonts w:eastAsiaTheme="majorEastAsia"/>
          <w:b w:val="0"/>
          <w:bCs w:val="0"/>
        </w:rPr>
        <w:t>Discussion of Project Ideas</w:t>
      </w:r>
    </w:p>
    <w:p w14:paraId="5E7CF6DE" w14:textId="77777777" w:rsidR="009D7ABD" w:rsidRPr="009D7ABD" w:rsidRDefault="009D7ABD" w:rsidP="009D7ABD">
      <w:pPr>
        <w:pStyle w:val="NormalWeb"/>
        <w:ind w:left="360"/>
        <w:rPr>
          <w:b/>
          <w:bCs/>
        </w:rPr>
      </w:pPr>
    </w:p>
    <w:p w14:paraId="07D8633C" w14:textId="510BF99E" w:rsidR="009D7ABD" w:rsidRPr="009D7ABD" w:rsidRDefault="009D7ABD" w:rsidP="009D7ABD">
      <w:pPr>
        <w:pStyle w:val="NormalWeb"/>
        <w:numPr>
          <w:ilvl w:val="0"/>
          <w:numId w:val="3"/>
        </w:numPr>
        <w:rPr>
          <w:b/>
          <w:bCs/>
        </w:rPr>
      </w:pPr>
      <w:r w:rsidRPr="009D7ABD">
        <w:rPr>
          <w:rStyle w:val="Strong"/>
          <w:rFonts w:eastAsiaTheme="majorEastAsia"/>
          <w:b w:val="0"/>
          <w:bCs w:val="0"/>
        </w:rPr>
        <w:t>Review of Team Framework Agreement (TFA)</w:t>
      </w:r>
    </w:p>
    <w:p w14:paraId="2C1164C7" w14:textId="77777777" w:rsidR="00E43B1F" w:rsidRPr="00E43B1F" w:rsidRDefault="0019002C" w:rsidP="00E43B1F">
      <w:r>
        <w:pict w14:anchorId="65F24405">
          <v:rect id="_x0000_i1027" style="width:0;height:1.5pt" o:hralign="center" o:hrstd="t" o:hr="t" fillcolor="#a0a0a0" stroked="f"/>
        </w:pict>
      </w:r>
    </w:p>
    <w:p w14:paraId="5B3F758A" w14:textId="77777777" w:rsidR="006203FA" w:rsidRDefault="006203FA" w:rsidP="00E43B1F">
      <w:pPr>
        <w:rPr>
          <w:b/>
          <w:bCs/>
        </w:rPr>
      </w:pPr>
    </w:p>
    <w:p w14:paraId="3B58B637" w14:textId="77777777" w:rsidR="006203FA" w:rsidRDefault="006203FA" w:rsidP="00E43B1F">
      <w:pPr>
        <w:rPr>
          <w:b/>
          <w:bCs/>
        </w:rPr>
      </w:pPr>
    </w:p>
    <w:p w14:paraId="71142FB0" w14:textId="77777777" w:rsidR="006203FA" w:rsidRDefault="006203FA" w:rsidP="00E43B1F">
      <w:pPr>
        <w:rPr>
          <w:b/>
          <w:bCs/>
        </w:rPr>
      </w:pPr>
    </w:p>
    <w:p w14:paraId="0E465F32" w14:textId="77777777" w:rsidR="006203FA" w:rsidRDefault="006203FA" w:rsidP="00E43B1F">
      <w:pPr>
        <w:rPr>
          <w:b/>
          <w:bCs/>
        </w:rPr>
      </w:pPr>
    </w:p>
    <w:p w14:paraId="7A7B30E0" w14:textId="77777777" w:rsidR="006203FA" w:rsidRDefault="006203FA" w:rsidP="00E43B1F">
      <w:pPr>
        <w:rPr>
          <w:b/>
          <w:bCs/>
        </w:rPr>
      </w:pPr>
    </w:p>
    <w:p w14:paraId="539C66FD" w14:textId="77777777" w:rsidR="006203FA" w:rsidRDefault="006203FA" w:rsidP="00E43B1F">
      <w:pPr>
        <w:rPr>
          <w:b/>
          <w:bCs/>
        </w:rPr>
      </w:pPr>
    </w:p>
    <w:p w14:paraId="3253DE0A" w14:textId="630F0E17" w:rsidR="00E43B1F" w:rsidRDefault="00E43B1F" w:rsidP="00E43B1F">
      <w:pPr>
        <w:rPr>
          <w:b/>
          <w:bCs/>
        </w:rPr>
      </w:pPr>
      <w:r w:rsidRPr="00E43B1F">
        <w:rPr>
          <w:b/>
          <w:bCs/>
        </w:rPr>
        <w:t>Discussion Points &amp; Decisions:</w:t>
      </w:r>
    </w:p>
    <w:tbl>
      <w:tblPr>
        <w:tblW w:w="9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80"/>
        <w:gridCol w:w="4860"/>
      </w:tblGrid>
      <w:tr w:rsidR="009D7ABD" w:rsidRPr="009D7ABD" w14:paraId="428D23E3" w14:textId="77777777" w:rsidTr="009D7ABD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13855A26" w14:textId="77777777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Topic</w:t>
            </w:r>
          </w:p>
        </w:tc>
        <w:tc>
          <w:tcPr>
            <w:tcW w:w="2850" w:type="dxa"/>
            <w:vAlign w:val="center"/>
            <w:hideMark/>
          </w:tcPr>
          <w:p w14:paraId="7DE0304E" w14:textId="77777777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Discussion Summary</w:t>
            </w:r>
          </w:p>
        </w:tc>
        <w:tc>
          <w:tcPr>
            <w:tcW w:w="4815" w:type="dxa"/>
            <w:vAlign w:val="center"/>
            <w:hideMark/>
          </w:tcPr>
          <w:p w14:paraId="1CAA0BA3" w14:textId="77777777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Decision Taken</w:t>
            </w:r>
          </w:p>
        </w:tc>
      </w:tr>
      <w:tr w:rsidR="009D7ABD" w:rsidRPr="009D7ABD" w14:paraId="57E5D1F7" w14:textId="77777777" w:rsidTr="009D7ABD">
        <w:trPr>
          <w:tblHeader/>
          <w:tblCellSpacing w:w="15" w:type="dxa"/>
        </w:trPr>
        <w:tc>
          <w:tcPr>
            <w:tcW w:w="2115" w:type="dxa"/>
            <w:vAlign w:val="center"/>
          </w:tcPr>
          <w:p w14:paraId="3885DC26" w14:textId="37C2E03A" w:rsidR="009D7ABD" w:rsidRPr="009D7ABD" w:rsidRDefault="009D7ABD" w:rsidP="009D7ABD">
            <w:pPr>
              <w:rPr>
                <w:b/>
                <w:bCs/>
              </w:rPr>
            </w:pPr>
            <w:r>
              <w:rPr>
                <w:b/>
                <w:bCs/>
              </w:rPr>
              <w:t>Discuss Project Ideas</w:t>
            </w:r>
          </w:p>
        </w:tc>
        <w:tc>
          <w:tcPr>
            <w:tcW w:w="2850" w:type="dxa"/>
            <w:vAlign w:val="center"/>
          </w:tcPr>
          <w:p w14:paraId="025B68E3" w14:textId="05A19477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Explored potential project ideas for selection</w:t>
            </w:r>
          </w:p>
        </w:tc>
        <w:tc>
          <w:tcPr>
            <w:tcW w:w="4815" w:type="dxa"/>
            <w:vAlign w:val="center"/>
          </w:tcPr>
          <w:p w14:paraId="07D38018" w14:textId="15937AE4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No idea chosen; additional research and brainstorming required in the next meeting</w:t>
            </w:r>
          </w:p>
        </w:tc>
      </w:tr>
      <w:tr w:rsidR="009D7ABD" w:rsidRPr="009D7ABD" w14:paraId="72605B41" w14:textId="77777777" w:rsidTr="009D7ABD">
        <w:trPr>
          <w:tblHeader/>
          <w:tblCellSpacing w:w="15" w:type="dxa"/>
        </w:trPr>
        <w:tc>
          <w:tcPr>
            <w:tcW w:w="2115" w:type="dxa"/>
            <w:vAlign w:val="center"/>
          </w:tcPr>
          <w:p w14:paraId="6EC80680" w14:textId="6CF61D2B" w:rsid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 xml:space="preserve">Approval </w:t>
            </w:r>
            <w:proofErr w:type="gramStart"/>
            <w:r w:rsidRPr="009D7ABD">
              <w:rPr>
                <w:b/>
                <w:bCs/>
              </w:rPr>
              <w:t>on</w:t>
            </w:r>
            <w:proofErr w:type="gramEnd"/>
            <w:r w:rsidRPr="009D7ABD">
              <w:rPr>
                <w:b/>
                <w:bCs/>
              </w:rPr>
              <w:t xml:space="preserve"> Team Framework</w:t>
            </w:r>
          </w:p>
        </w:tc>
        <w:tc>
          <w:tcPr>
            <w:tcW w:w="2850" w:type="dxa"/>
            <w:vAlign w:val="center"/>
          </w:tcPr>
          <w:p w14:paraId="0AAE5669" w14:textId="1245823B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Reviewed the initial Team Framework Agreement elements</w:t>
            </w:r>
          </w:p>
        </w:tc>
        <w:tc>
          <w:tcPr>
            <w:tcW w:w="4815" w:type="dxa"/>
            <w:vAlign w:val="center"/>
          </w:tcPr>
          <w:p w14:paraId="5D35C200" w14:textId="32AF4AC6" w:rsidR="009D7ABD" w:rsidRPr="009D7ABD" w:rsidRDefault="009D7ABD" w:rsidP="009D7ABD">
            <w:pPr>
              <w:rPr>
                <w:b/>
                <w:bCs/>
              </w:rPr>
            </w:pPr>
            <w:r w:rsidRPr="009D7ABD">
              <w:rPr>
                <w:b/>
                <w:bCs/>
              </w:rPr>
              <w:t>Framework structure introduced but final approval deferred to next meeting for adjustments and confirmations</w:t>
            </w:r>
          </w:p>
        </w:tc>
      </w:tr>
    </w:tbl>
    <w:p w14:paraId="3BA693BB" w14:textId="77777777" w:rsidR="009D7ABD" w:rsidRPr="009D7ABD" w:rsidRDefault="009D7ABD" w:rsidP="009D7ABD">
      <w:pPr>
        <w:rPr>
          <w:b/>
          <w:bCs/>
          <w:vanish/>
        </w:rPr>
      </w:pPr>
    </w:p>
    <w:p w14:paraId="46933554" w14:textId="77777777" w:rsidR="009D7ABD" w:rsidRPr="009D7ABD" w:rsidRDefault="009D7ABD" w:rsidP="009D7ABD">
      <w:pPr>
        <w:rPr>
          <w:b/>
          <w:bCs/>
          <w:vanish/>
        </w:rPr>
      </w:pPr>
    </w:p>
    <w:p w14:paraId="1EEC349A" w14:textId="77777777" w:rsidR="009D7ABD" w:rsidRPr="00E43B1F" w:rsidRDefault="009D7ABD" w:rsidP="00E43B1F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E43B1F" w:rsidRPr="00E43B1F" w14:paraId="00574F91" w14:textId="77777777" w:rsidTr="009D7ABD">
        <w:trPr>
          <w:tblHeader/>
          <w:tblCellSpacing w:w="15" w:type="dxa"/>
        </w:trPr>
        <w:tc>
          <w:tcPr>
            <w:tcW w:w="0" w:type="auto"/>
            <w:vAlign w:val="center"/>
          </w:tcPr>
          <w:p w14:paraId="3D236002" w14:textId="77777777" w:rsidR="00E43B1F" w:rsidRDefault="00E43B1F" w:rsidP="00D757C1">
            <w:pPr>
              <w:rPr>
                <w:b/>
                <w:bCs/>
              </w:rPr>
            </w:pPr>
          </w:p>
          <w:p w14:paraId="567A04DE" w14:textId="4D0DCBC6" w:rsidR="009D7ABD" w:rsidRPr="00E43B1F" w:rsidRDefault="009D7ABD" w:rsidP="00D757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198D52" w14:textId="067B8E46" w:rsidR="00E43B1F" w:rsidRPr="00E43B1F" w:rsidRDefault="00E43B1F" w:rsidP="00D757C1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94F4001" w14:textId="07E565B5" w:rsidR="00E43B1F" w:rsidRPr="00E43B1F" w:rsidRDefault="00E43B1F" w:rsidP="00D757C1">
            <w:pPr>
              <w:rPr>
                <w:b/>
                <w:bCs/>
              </w:rPr>
            </w:pPr>
          </w:p>
        </w:tc>
      </w:tr>
    </w:tbl>
    <w:p w14:paraId="234817F3" w14:textId="78E4EA6B" w:rsidR="00E43B1F" w:rsidRPr="00E43B1F" w:rsidRDefault="0019002C" w:rsidP="00E43B1F">
      <w:r>
        <w:pict w14:anchorId="1A2862A3">
          <v:rect id="_x0000_i1028" style="width:0;height:1.5pt" o:hralign="center" o:hrstd="t" o:hr="t" fillcolor="#a0a0a0" stroked="f"/>
        </w:pict>
      </w:r>
    </w:p>
    <w:p w14:paraId="209250AE" w14:textId="77777777" w:rsidR="006203FA" w:rsidRDefault="006203FA" w:rsidP="00E43B1F">
      <w:pPr>
        <w:rPr>
          <w:b/>
          <w:bCs/>
        </w:rPr>
      </w:pPr>
    </w:p>
    <w:p w14:paraId="03AE574D" w14:textId="77777777" w:rsidR="006203FA" w:rsidRDefault="006203FA" w:rsidP="00E43B1F">
      <w:pPr>
        <w:rPr>
          <w:b/>
          <w:bCs/>
        </w:rPr>
      </w:pPr>
    </w:p>
    <w:p w14:paraId="1FCB7EE6" w14:textId="282DE4C6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Action Items:</w:t>
      </w:r>
    </w:p>
    <w:tbl>
      <w:tblPr>
        <w:tblW w:w="98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4"/>
        <w:gridCol w:w="66"/>
        <w:gridCol w:w="81"/>
      </w:tblGrid>
      <w:tr w:rsidR="00E43B1F" w:rsidRPr="00E43B1F" w14:paraId="232C8786" w14:textId="77777777" w:rsidTr="0019002C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W w:w="958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9"/>
              <w:gridCol w:w="2160"/>
              <w:gridCol w:w="3960"/>
            </w:tblGrid>
            <w:tr w:rsidR="0019002C" w:rsidRPr="0019002C" w14:paraId="0D87EA28" w14:textId="77777777" w:rsidTr="0019002C">
              <w:trPr>
                <w:tblHeader/>
                <w:tblCellSpacing w:w="15" w:type="dxa"/>
              </w:trPr>
              <w:tc>
                <w:tcPr>
                  <w:tcW w:w="3424" w:type="dxa"/>
                  <w:vAlign w:val="center"/>
                  <w:hideMark/>
                </w:tcPr>
                <w:p w14:paraId="01D79D57" w14:textId="77777777" w:rsidR="0019002C" w:rsidRPr="0019002C" w:rsidRDefault="0019002C" w:rsidP="001900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Task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47BBD49E" w14:textId="77777777" w:rsidR="0019002C" w:rsidRPr="0019002C" w:rsidRDefault="0019002C" w:rsidP="001900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Responsible</w:t>
                  </w:r>
                </w:p>
              </w:tc>
              <w:tc>
                <w:tcPr>
                  <w:tcW w:w="3915" w:type="dxa"/>
                  <w:vAlign w:val="center"/>
                  <w:hideMark/>
                </w:tcPr>
                <w:p w14:paraId="0BD88C38" w14:textId="77777777" w:rsidR="0019002C" w:rsidRPr="0019002C" w:rsidRDefault="0019002C" w:rsidP="0019002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Deadline</w:t>
                  </w:r>
                </w:p>
              </w:tc>
            </w:tr>
            <w:tr w:rsidR="0019002C" w:rsidRPr="0019002C" w14:paraId="1B9F548C" w14:textId="77777777" w:rsidTr="0019002C">
              <w:trPr>
                <w:tblCellSpacing w:w="15" w:type="dxa"/>
              </w:trPr>
              <w:tc>
                <w:tcPr>
                  <w:tcW w:w="3424" w:type="dxa"/>
                  <w:vAlign w:val="center"/>
                  <w:hideMark/>
                </w:tcPr>
                <w:p w14:paraId="322EC1A5" w14:textId="77777777" w:rsidR="0019002C" w:rsidRPr="0019002C" w:rsidRDefault="0019002C" w:rsidP="001900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Research and propose project ideas</w:t>
                  </w:r>
                </w:p>
              </w:tc>
              <w:tc>
                <w:tcPr>
                  <w:tcW w:w="2130" w:type="dxa"/>
                  <w:vAlign w:val="center"/>
                  <w:hideMark/>
                </w:tcPr>
                <w:p w14:paraId="46C7AADC" w14:textId="77777777" w:rsidR="0019002C" w:rsidRPr="0019002C" w:rsidRDefault="0019002C" w:rsidP="001900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All Team Members</w:t>
                  </w:r>
                </w:p>
              </w:tc>
              <w:tc>
                <w:tcPr>
                  <w:tcW w:w="3915" w:type="dxa"/>
                  <w:vAlign w:val="center"/>
                  <w:hideMark/>
                </w:tcPr>
                <w:p w14:paraId="74F2A48B" w14:textId="3F0097BB" w:rsidR="0019002C" w:rsidRPr="0019002C" w:rsidRDefault="0019002C" w:rsidP="001900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Before next meeting (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0</w:t>
                  </w: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/</w:t>
                  </w: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0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8/</w:t>
                  </w:r>
                  <w:r w:rsidRPr="0019002C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2025)</w:t>
                  </w:r>
                </w:p>
              </w:tc>
            </w:tr>
          </w:tbl>
          <w:p w14:paraId="5CD00B2E" w14:textId="16E47F52" w:rsidR="00E43B1F" w:rsidRPr="00E43B1F" w:rsidRDefault="00E43B1F" w:rsidP="00E43B1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49C472" w14:textId="577DF9C9" w:rsidR="00E43B1F" w:rsidRPr="00E43B1F" w:rsidRDefault="00E43B1F" w:rsidP="00E43B1F">
            <w:pPr>
              <w:rPr>
                <w:b/>
                <w:bCs/>
              </w:rPr>
            </w:pPr>
          </w:p>
        </w:tc>
        <w:tc>
          <w:tcPr>
            <w:tcW w:w="36" w:type="dxa"/>
            <w:vAlign w:val="center"/>
          </w:tcPr>
          <w:p w14:paraId="0D021000" w14:textId="04915BDE" w:rsidR="00E43B1F" w:rsidRPr="00E43B1F" w:rsidRDefault="00E43B1F" w:rsidP="00E43B1F">
            <w:pPr>
              <w:rPr>
                <w:b/>
                <w:bCs/>
              </w:rPr>
            </w:pPr>
          </w:p>
        </w:tc>
      </w:tr>
      <w:tr w:rsidR="00E43B1F" w:rsidRPr="00E43B1F" w14:paraId="03612025" w14:textId="77777777" w:rsidTr="0019002C">
        <w:trPr>
          <w:tblCellSpacing w:w="15" w:type="dxa"/>
        </w:trPr>
        <w:tc>
          <w:tcPr>
            <w:tcW w:w="0" w:type="auto"/>
            <w:vAlign w:val="center"/>
          </w:tcPr>
          <w:p w14:paraId="28E3CBCA" w14:textId="6A9366B7" w:rsidR="00E43B1F" w:rsidRPr="00E43B1F" w:rsidRDefault="00E43B1F" w:rsidP="00E43B1F"/>
        </w:tc>
        <w:tc>
          <w:tcPr>
            <w:tcW w:w="0" w:type="auto"/>
            <w:vAlign w:val="center"/>
          </w:tcPr>
          <w:p w14:paraId="460DD7B4" w14:textId="3C1E1EE1" w:rsidR="00E43B1F" w:rsidRPr="00E43B1F" w:rsidRDefault="00E43B1F" w:rsidP="00E43B1F"/>
        </w:tc>
        <w:tc>
          <w:tcPr>
            <w:tcW w:w="36" w:type="dxa"/>
            <w:vAlign w:val="center"/>
          </w:tcPr>
          <w:p w14:paraId="1C18EDA2" w14:textId="0AE98849" w:rsidR="00E43B1F" w:rsidRPr="00E43B1F" w:rsidRDefault="00E43B1F" w:rsidP="00E43B1F"/>
        </w:tc>
      </w:tr>
    </w:tbl>
    <w:p w14:paraId="401AD913" w14:textId="18AE2399" w:rsidR="00E43B1F" w:rsidRPr="00E43B1F" w:rsidRDefault="0019002C" w:rsidP="00E43B1F">
      <w:r>
        <w:pict w14:anchorId="1A5CD37F">
          <v:rect id="_x0000_i1029" style="width:0;height:1.5pt" o:hralign="center" o:hrstd="t" o:hr="t" fillcolor="#a0a0a0" stroked="f"/>
        </w:pict>
      </w:r>
    </w:p>
    <w:p w14:paraId="61067921" w14:textId="77777777" w:rsidR="00E43B1F" w:rsidRPr="00E43B1F" w:rsidRDefault="00E43B1F" w:rsidP="00E43B1F">
      <w:pPr>
        <w:rPr>
          <w:b/>
          <w:bCs/>
        </w:rPr>
      </w:pPr>
      <w:r w:rsidRPr="00E43B1F">
        <w:rPr>
          <w:b/>
          <w:bCs/>
        </w:rPr>
        <w:t>Next Meeting:</w:t>
      </w:r>
    </w:p>
    <w:p w14:paraId="5061CEEA" w14:textId="66E164FB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Date &amp; Time</w:t>
      </w:r>
      <w:r w:rsidRPr="00E43B1F">
        <w:t xml:space="preserve">: </w:t>
      </w:r>
      <w:r w:rsidR="0019002C">
        <w:t>03/08/2025</w:t>
      </w:r>
    </w:p>
    <w:p w14:paraId="534BBE60" w14:textId="77777777" w:rsidR="00E43B1F" w:rsidRPr="00E43B1F" w:rsidRDefault="00E43B1F" w:rsidP="00E43B1F">
      <w:pPr>
        <w:numPr>
          <w:ilvl w:val="0"/>
          <w:numId w:val="4"/>
        </w:numPr>
      </w:pPr>
      <w:r w:rsidRPr="00E43B1F">
        <w:rPr>
          <w:b/>
          <w:bCs/>
        </w:rPr>
        <w:t>Agenda for Next Meeting</w:t>
      </w:r>
      <w:r w:rsidRPr="00E43B1F">
        <w:t>:</w:t>
      </w:r>
    </w:p>
    <w:p w14:paraId="1BD33AC6" w14:textId="01DC2FD1" w:rsidR="00E43B1F" w:rsidRPr="00E43B1F" w:rsidRDefault="0019002C" w:rsidP="00E43B1F">
      <w:pPr>
        <w:numPr>
          <w:ilvl w:val="1"/>
          <w:numId w:val="4"/>
        </w:numPr>
      </w:pPr>
      <w:r>
        <w:t>Finalize Project Idea Selection</w:t>
      </w:r>
    </w:p>
    <w:p w14:paraId="118285DD" w14:textId="1C0B8DA6" w:rsidR="00E43B1F" w:rsidRPr="00E43B1F" w:rsidRDefault="0019002C" w:rsidP="00E43B1F">
      <w:pPr>
        <w:numPr>
          <w:ilvl w:val="1"/>
          <w:numId w:val="4"/>
        </w:numPr>
      </w:pPr>
      <w:r>
        <w:t>Review and approve team framework agreement (TFA)</w:t>
      </w:r>
    </w:p>
    <w:p w14:paraId="57563125" w14:textId="0A77412A" w:rsidR="00E43B1F" w:rsidRPr="00E43B1F" w:rsidRDefault="00E43B1F" w:rsidP="0019002C">
      <w:pPr>
        <w:ind w:left="1080"/>
      </w:pPr>
    </w:p>
    <w:p w14:paraId="4729771B" w14:textId="77777777" w:rsidR="00814907" w:rsidRPr="004A10F5" w:rsidRDefault="00814907" w:rsidP="004A10F5"/>
    <w:sectPr w:rsidR="00814907" w:rsidRPr="004A10F5" w:rsidSect="00814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030D8" w14:textId="77777777" w:rsidR="00E43B1F" w:rsidRDefault="00E43B1F" w:rsidP="00281C43">
      <w:pPr>
        <w:spacing w:after="0" w:line="240" w:lineRule="auto"/>
      </w:pPr>
      <w:r>
        <w:separator/>
      </w:r>
    </w:p>
  </w:endnote>
  <w:endnote w:type="continuationSeparator" w:id="0">
    <w:p w14:paraId="6C699358" w14:textId="77777777" w:rsidR="00E43B1F" w:rsidRDefault="00E43B1F" w:rsidP="0028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530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BC02693" w14:textId="77777777" w:rsidR="00D15E9B" w:rsidRDefault="00D15E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5948C9F" w14:textId="77777777" w:rsidR="00AD415E" w:rsidRDefault="00AD4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5464247"/>
      <w:docPartObj>
        <w:docPartGallery w:val="Page Numbers (Bottom of Page)"/>
        <w:docPartUnique/>
      </w:docPartObj>
    </w:sdtPr>
    <w:sdtEndPr/>
    <w:sdtContent>
      <w:sdt>
        <w:sdtPr>
          <w:id w:val="-530565115"/>
          <w:docPartObj>
            <w:docPartGallery w:val="Page Numbers (Top of Page)"/>
            <w:docPartUnique/>
          </w:docPartObj>
        </w:sdtPr>
        <w:sdtEndPr/>
        <w:sdtContent>
          <w:p w14:paraId="4F21D111" w14:textId="77777777" w:rsidR="00814907" w:rsidRDefault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F5E5A22" w14:textId="77777777" w:rsidR="00814907" w:rsidRDefault="008149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0117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EC9D05" w14:textId="77777777" w:rsidR="00814907" w:rsidRDefault="00814907" w:rsidP="008149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B5093D2" w14:textId="77777777" w:rsidR="00814907" w:rsidRDefault="0081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57A62" w14:textId="77777777" w:rsidR="00E43B1F" w:rsidRDefault="00E43B1F" w:rsidP="00281C43">
      <w:pPr>
        <w:spacing w:after="0" w:line="240" w:lineRule="auto"/>
      </w:pPr>
      <w:r>
        <w:separator/>
      </w:r>
    </w:p>
  </w:footnote>
  <w:footnote w:type="continuationSeparator" w:id="0">
    <w:p w14:paraId="721831A9" w14:textId="77777777" w:rsidR="00E43B1F" w:rsidRDefault="00E43B1F" w:rsidP="0028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608A2" w14:textId="77777777" w:rsidR="00281C43" w:rsidRDefault="0019002C">
    <w:pPr>
      <w:pStyle w:val="Header"/>
    </w:pPr>
    <w:r>
      <w:rPr>
        <w:noProof/>
      </w:rPr>
      <w:pict w14:anchorId="6145A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5" o:spid="_x0000_s1032" type="#_x0000_t75" style="position:absolute;margin-left:0;margin-top:0;width:467.95pt;height:77.6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69B13" w14:textId="77777777" w:rsidR="00281C43" w:rsidRDefault="00281C43" w:rsidP="00035E5B">
    <w:pPr>
      <w:pStyle w:val="Header"/>
      <w:jc w:val="center"/>
    </w:pPr>
  </w:p>
  <w:p w14:paraId="2FD804D1" w14:textId="77777777" w:rsidR="00281C43" w:rsidRDefault="0019002C">
    <w:pPr>
      <w:pStyle w:val="Header"/>
    </w:pPr>
    <w:r>
      <w:rPr>
        <w:noProof/>
      </w:rPr>
      <w:pict w14:anchorId="47341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6" o:spid="_x0000_s1033" type="#_x0000_t75" style="position:absolute;margin-left:0;margin-top:0;width:467.95pt;height:77.6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AFAA1" w14:textId="77777777" w:rsidR="00281C43" w:rsidRDefault="00814907" w:rsidP="00814907">
    <w:pPr>
      <w:pStyle w:val="Header"/>
      <w:jc w:val="center"/>
    </w:pPr>
    <w:r>
      <w:rPr>
        <w:noProof/>
      </w:rPr>
      <w:drawing>
        <wp:inline distT="0" distB="0" distL="0" distR="0" wp14:anchorId="358E2B10" wp14:editId="2A16CC12">
          <wp:extent cx="621102" cy="664035"/>
          <wp:effectExtent l="0" t="0" r="7620" b="3175"/>
          <wp:docPr id="10963899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389927" name="Picture 1096389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456" cy="671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002C">
      <w:rPr>
        <w:noProof/>
      </w:rPr>
      <w:pict w14:anchorId="479F9E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1646234" o:spid="_x0000_s1031" type="#_x0000_t75" style="position:absolute;left:0;text-align:left;margin-left:0;margin-top:0;width:467.95pt;height:77.6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67A8C"/>
    <w:multiLevelType w:val="multilevel"/>
    <w:tmpl w:val="2C72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F6E65"/>
    <w:multiLevelType w:val="multilevel"/>
    <w:tmpl w:val="DD60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79B0"/>
    <w:multiLevelType w:val="multilevel"/>
    <w:tmpl w:val="5B86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B20F1"/>
    <w:multiLevelType w:val="multilevel"/>
    <w:tmpl w:val="FDEC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10C09"/>
    <w:multiLevelType w:val="multilevel"/>
    <w:tmpl w:val="ADBA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540978">
    <w:abstractNumId w:val="4"/>
  </w:num>
  <w:num w:numId="2" w16cid:durableId="1563296355">
    <w:abstractNumId w:val="1"/>
  </w:num>
  <w:num w:numId="3" w16cid:durableId="1896353033">
    <w:abstractNumId w:val="2"/>
  </w:num>
  <w:num w:numId="4" w16cid:durableId="1510097317">
    <w:abstractNumId w:val="3"/>
  </w:num>
  <w:num w:numId="5" w16cid:durableId="86779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1F"/>
    <w:rsid w:val="00027CDC"/>
    <w:rsid w:val="00035E5B"/>
    <w:rsid w:val="000773AC"/>
    <w:rsid w:val="000F53B2"/>
    <w:rsid w:val="0019002C"/>
    <w:rsid w:val="00281C43"/>
    <w:rsid w:val="004A10F5"/>
    <w:rsid w:val="00546F6C"/>
    <w:rsid w:val="005D7B20"/>
    <w:rsid w:val="006203FA"/>
    <w:rsid w:val="006345ED"/>
    <w:rsid w:val="006D37FF"/>
    <w:rsid w:val="00814907"/>
    <w:rsid w:val="009D7ABD"/>
    <w:rsid w:val="00AD415E"/>
    <w:rsid w:val="00B44DE6"/>
    <w:rsid w:val="00B464FD"/>
    <w:rsid w:val="00C93B95"/>
    <w:rsid w:val="00CA3CCC"/>
    <w:rsid w:val="00CC79CA"/>
    <w:rsid w:val="00D15E9B"/>
    <w:rsid w:val="00D757C1"/>
    <w:rsid w:val="00D86477"/>
    <w:rsid w:val="00E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C495A94"/>
  <w15:chartTrackingRefBased/>
  <w15:docId w15:val="{EFFF0EAD-2629-4CBC-9B4F-708E9818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3"/>
  </w:style>
  <w:style w:type="paragraph" w:styleId="Footer">
    <w:name w:val="footer"/>
    <w:basedOn w:val="Normal"/>
    <w:link w:val="FooterChar"/>
    <w:uiPriority w:val="99"/>
    <w:unhideWhenUsed/>
    <w:rsid w:val="0028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3"/>
  </w:style>
  <w:style w:type="paragraph" w:styleId="NormalWeb">
    <w:name w:val="Normal (Web)"/>
    <w:basedOn w:val="Normal"/>
    <w:uiPriority w:val="99"/>
    <w:semiHidden/>
    <w:unhideWhenUsed/>
    <w:rsid w:val="009D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7A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E8B1-E049-46B6-AC48-08D23E36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MoM%20Template.dotx</Template>
  <TotalTime>6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Albaba</dc:creator>
  <cp:keywords/>
  <dc:description/>
  <cp:lastModifiedBy>فيصل مروان عبد الجواد البابا</cp:lastModifiedBy>
  <cp:revision>2</cp:revision>
  <dcterms:created xsi:type="dcterms:W3CDTF">2025-07-30T09:16:00Z</dcterms:created>
  <dcterms:modified xsi:type="dcterms:W3CDTF">2025-07-30T09:16:00Z</dcterms:modified>
</cp:coreProperties>
</file>