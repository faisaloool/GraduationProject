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062F7" w14:textId="77777777" w:rsidR="00E43B1F" w:rsidRPr="00E43B1F" w:rsidRDefault="00E43B1F" w:rsidP="00E43B1F">
      <w:proofErr w:type="spellStart"/>
      <w:r w:rsidRPr="00E43B1F">
        <w:rPr>
          <w:b/>
          <w:bCs/>
        </w:rPr>
        <w:t>Mutah</w:t>
      </w:r>
      <w:proofErr w:type="spellEnd"/>
      <w:r w:rsidRPr="00E43B1F">
        <w:rPr>
          <w:b/>
          <w:bCs/>
        </w:rPr>
        <w:t xml:space="preserve"> University – Graduation Project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487"/>
      </w:tblGrid>
      <w:tr w:rsidR="00E43B1F" w:rsidRPr="00E43B1F" w14:paraId="0A013CEF" w14:textId="77777777" w:rsidTr="00E43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15BFF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Meeting Title</w:t>
            </w:r>
          </w:p>
        </w:tc>
        <w:tc>
          <w:tcPr>
            <w:tcW w:w="0" w:type="auto"/>
            <w:vAlign w:val="center"/>
            <w:hideMark/>
          </w:tcPr>
          <w:p w14:paraId="70C328CD" w14:textId="7BAD4C36" w:rsidR="00E43B1F" w:rsidRPr="00E43B1F" w:rsidRDefault="00C60194" w:rsidP="00C60194">
            <w:pPr>
              <w:rPr>
                <w:b/>
                <w:bCs/>
              </w:rPr>
            </w:pPr>
            <w:r w:rsidRPr="00C60194">
              <w:rPr>
                <w:b/>
                <w:bCs/>
              </w:rPr>
              <w:t>Chapter 2 Discussion &amp; Task Assignment</w:t>
            </w:r>
          </w:p>
        </w:tc>
      </w:tr>
      <w:tr w:rsidR="00E43B1F" w:rsidRPr="00E43B1F" w14:paraId="36B066BB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B450F" w14:textId="77777777" w:rsidR="00E43B1F" w:rsidRPr="00E43B1F" w:rsidRDefault="00E43B1F" w:rsidP="00E43B1F">
            <w:r w:rsidRPr="00E43B1F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E53F0B" w14:textId="30C34E34" w:rsidR="00E43B1F" w:rsidRPr="00E43B1F" w:rsidRDefault="00C60194" w:rsidP="00E43B1F">
            <w:r>
              <w:t>10/08/2025</w:t>
            </w:r>
          </w:p>
        </w:tc>
      </w:tr>
      <w:tr w:rsidR="00E43B1F" w:rsidRPr="00E43B1F" w14:paraId="5EB8A452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F6B1" w14:textId="77777777" w:rsidR="00E43B1F" w:rsidRPr="00E43B1F" w:rsidRDefault="00E43B1F" w:rsidP="00E43B1F">
            <w:r w:rsidRPr="00E43B1F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141A736" w14:textId="2DFDDCF4" w:rsidR="00E43B1F" w:rsidRPr="00E43B1F" w:rsidRDefault="00C60194" w:rsidP="00E43B1F">
            <w:r>
              <w:t>09:30</w:t>
            </w:r>
            <w:proofErr w:type="gramStart"/>
            <w:r>
              <w:t>PM</w:t>
            </w:r>
            <w:r w:rsidR="000773AC">
              <w:t xml:space="preserve"> </w:t>
            </w:r>
            <w:r w:rsidR="00E43B1F" w:rsidRPr="00E43B1F">
              <w:t xml:space="preserve"> –</w:t>
            </w:r>
            <w:proofErr w:type="gramEnd"/>
            <w:r w:rsidR="00E43B1F" w:rsidRPr="00E43B1F">
              <w:t xml:space="preserve"> </w:t>
            </w:r>
            <w:r>
              <w:t>10:00PM</w:t>
            </w:r>
          </w:p>
        </w:tc>
      </w:tr>
      <w:tr w:rsidR="00E43B1F" w:rsidRPr="00E43B1F" w14:paraId="34BF9754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4D898" w14:textId="77777777" w:rsidR="00E43B1F" w:rsidRPr="00E43B1F" w:rsidRDefault="00E43B1F" w:rsidP="00E43B1F">
            <w:r w:rsidRPr="00E43B1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F763442" w14:textId="029C9239" w:rsidR="00E43B1F" w:rsidRPr="00E43B1F" w:rsidRDefault="00C60194" w:rsidP="00E43B1F">
            <w:r>
              <w:t>Our Discord Group</w:t>
            </w:r>
          </w:p>
        </w:tc>
      </w:tr>
      <w:tr w:rsidR="00E43B1F" w:rsidRPr="00E43B1F" w14:paraId="71DDD04B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32B4" w14:textId="77777777" w:rsidR="00E43B1F" w:rsidRPr="00E43B1F" w:rsidRDefault="00E43B1F" w:rsidP="00E43B1F">
            <w:r w:rsidRPr="00E43B1F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3C2EFE47" w14:textId="33277B70" w:rsidR="00E43B1F" w:rsidRPr="00E43B1F" w:rsidRDefault="00C60194" w:rsidP="00E43B1F">
            <w:r>
              <w:t>Faisal Albaba</w:t>
            </w:r>
          </w:p>
        </w:tc>
      </w:tr>
    </w:tbl>
    <w:p w14:paraId="658CB9AA" w14:textId="77777777" w:rsidR="00E43B1F" w:rsidRPr="00E43B1F" w:rsidRDefault="00C60194" w:rsidP="00E43B1F">
      <w:r>
        <w:pict w14:anchorId="10AA5D92">
          <v:rect id="_x0000_i1115" style="width:0;height:1.5pt" o:hralign="center" o:hrstd="t" o:hr="t" fillcolor="#a0a0a0" stroked="f"/>
        </w:pict>
      </w:r>
    </w:p>
    <w:p w14:paraId="62BBA8AA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Attendees: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1541"/>
      </w:tblGrid>
      <w:tr w:rsidR="00E43B1F" w:rsidRPr="00E43B1F" w14:paraId="0C3F8560" w14:textId="77777777" w:rsidTr="00E43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26FE7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3CBCB36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Role</w:t>
            </w:r>
          </w:p>
        </w:tc>
      </w:tr>
      <w:tr w:rsidR="00E43B1F" w:rsidRPr="00E43B1F" w14:paraId="594DF171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7489" w14:textId="77777777" w:rsidR="00E43B1F" w:rsidRPr="00E43B1F" w:rsidRDefault="00E43B1F" w:rsidP="00E43B1F">
            <w:r>
              <w:t>Faisal Albaba</w:t>
            </w:r>
          </w:p>
        </w:tc>
        <w:tc>
          <w:tcPr>
            <w:tcW w:w="0" w:type="auto"/>
            <w:vAlign w:val="center"/>
            <w:hideMark/>
          </w:tcPr>
          <w:p w14:paraId="393FA29B" w14:textId="77777777" w:rsidR="00E43B1F" w:rsidRPr="00E43B1F" w:rsidRDefault="00E43B1F" w:rsidP="00E43B1F">
            <w:r>
              <w:t>Team Member</w:t>
            </w:r>
          </w:p>
        </w:tc>
      </w:tr>
      <w:tr w:rsidR="00E43B1F" w:rsidRPr="00E43B1F" w14:paraId="5F3D30E7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09F4" w14:textId="77777777" w:rsidR="00E43B1F" w:rsidRPr="00E43B1F" w:rsidRDefault="00E43B1F" w:rsidP="00E43B1F">
            <w:r>
              <w:t>Qotiph Albayaydah</w:t>
            </w:r>
          </w:p>
        </w:tc>
        <w:tc>
          <w:tcPr>
            <w:tcW w:w="0" w:type="auto"/>
            <w:vAlign w:val="center"/>
            <w:hideMark/>
          </w:tcPr>
          <w:p w14:paraId="3ACCD612" w14:textId="77777777" w:rsidR="00E43B1F" w:rsidRPr="00E43B1F" w:rsidRDefault="00E43B1F" w:rsidP="00E43B1F">
            <w:r>
              <w:t>Team Member</w:t>
            </w:r>
          </w:p>
        </w:tc>
      </w:tr>
    </w:tbl>
    <w:p w14:paraId="1C998C83" w14:textId="77777777" w:rsidR="00E43B1F" w:rsidRPr="00E43B1F" w:rsidRDefault="00C60194" w:rsidP="00E43B1F">
      <w:r>
        <w:pict w14:anchorId="72D45891">
          <v:rect id="_x0000_i1116" style="width:0;height:1.5pt" o:hralign="center" o:hrstd="t" o:hr="t" fillcolor="#a0a0a0" stroked="f"/>
        </w:pict>
      </w:r>
    </w:p>
    <w:p w14:paraId="49B0302B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Agenda:</w:t>
      </w:r>
    </w:p>
    <w:p w14:paraId="53347946" w14:textId="7A607A27" w:rsidR="00C60194" w:rsidRPr="00C60194" w:rsidRDefault="00C60194" w:rsidP="00C60194">
      <w:pPr>
        <w:pStyle w:val="ListParagraph"/>
        <w:numPr>
          <w:ilvl w:val="0"/>
          <w:numId w:val="6"/>
        </w:numPr>
      </w:pPr>
      <w:r w:rsidRPr="00C60194">
        <w:t>Discussed topics related to Chapter 2</w:t>
      </w:r>
    </w:p>
    <w:p w14:paraId="1F1D521E" w14:textId="4F582F34" w:rsidR="00C60194" w:rsidRPr="00C60194" w:rsidRDefault="00C60194" w:rsidP="00C60194">
      <w:pPr>
        <w:pStyle w:val="ListParagraph"/>
        <w:numPr>
          <w:ilvl w:val="0"/>
          <w:numId w:val="6"/>
        </w:numPr>
      </w:pPr>
      <w:r w:rsidRPr="00C60194">
        <w:t>Task separation and assignment</w:t>
      </w:r>
    </w:p>
    <w:p w14:paraId="42E3FAA7" w14:textId="0B16FAFF" w:rsidR="00C60194" w:rsidRPr="00C60194" w:rsidRDefault="00C60194" w:rsidP="00C60194">
      <w:pPr>
        <w:pStyle w:val="ListParagraph"/>
        <w:numPr>
          <w:ilvl w:val="0"/>
          <w:numId w:val="6"/>
        </w:numPr>
      </w:pPr>
      <w:r w:rsidRPr="00C60194">
        <w:t>Plan for next meeting to review progress</w:t>
      </w:r>
    </w:p>
    <w:p w14:paraId="3F13A386" w14:textId="6F27E690" w:rsidR="00C60194" w:rsidRPr="00C60194" w:rsidRDefault="00C60194" w:rsidP="00C60194">
      <w:pPr>
        <w:pStyle w:val="ListParagraph"/>
        <w:numPr>
          <w:ilvl w:val="0"/>
          <w:numId w:val="6"/>
        </w:numPr>
      </w:pPr>
      <w:r w:rsidRPr="00C60194">
        <w:t>Miscellaneous notes</w:t>
      </w:r>
    </w:p>
    <w:p w14:paraId="20001C27" w14:textId="77777777" w:rsidR="00D757C1" w:rsidRDefault="00D757C1" w:rsidP="00D757C1">
      <w:pPr>
        <w:ind w:left="720"/>
      </w:pPr>
    </w:p>
    <w:p w14:paraId="3F44BADE" w14:textId="77777777" w:rsidR="00D757C1" w:rsidRDefault="00D757C1" w:rsidP="00D757C1">
      <w:pPr>
        <w:ind w:left="720"/>
      </w:pPr>
    </w:p>
    <w:p w14:paraId="4AC1B80E" w14:textId="77777777" w:rsidR="00D757C1" w:rsidRDefault="00D757C1" w:rsidP="00D757C1">
      <w:pPr>
        <w:ind w:left="720"/>
      </w:pPr>
    </w:p>
    <w:p w14:paraId="04BED006" w14:textId="77777777" w:rsidR="00D757C1" w:rsidRDefault="00D757C1" w:rsidP="00D757C1">
      <w:pPr>
        <w:ind w:left="720"/>
      </w:pPr>
    </w:p>
    <w:p w14:paraId="273F2EFA" w14:textId="77777777" w:rsidR="00D757C1" w:rsidRDefault="00D757C1" w:rsidP="00D757C1">
      <w:pPr>
        <w:ind w:left="720"/>
      </w:pPr>
    </w:p>
    <w:p w14:paraId="792B7A87" w14:textId="77777777" w:rsidR="00D757C1" w:rsidRDefault="00D757C1" w:rsidP="00D757C1">
      <w:pPr>
        <w:ind w:left="720"/>
        <w:rPr>
          <w:b/>
          <w:bCs/>
        </w:rPr>
      </w:pPr>
    </w:p>
    <w:p w14:paraId="195D26E9" w14:textId="77777777" w:rsidR="00C60194" w:rsidRDefault="00C60194" w:rsidP="00D757C1">
      <w:pPr>
        <w:ind w:left="720"/>
        <w:rPr>
          <w:b/>
          <w:bCs/>
        </w:rPr>
      </w:pPr>
    </w:p>
    <w:p w14:paraId="19ABC8C7" w14:textId="77777777" w:rsidR="00C60194" w:rsidRPr="00E43B1F" w:rsidRDefault="00C60194" w:rsidP="00D757C1">
      <w:pPr>
        <w:ind w:left="720"/>
      </w:pPr>
    </w:p>
    <w:p w14:paraId="14087A24" w14:textId="77777777" w:rsidR="00E43B1F" w:rsidRPr="00E43B1F" w:rsidRDefault="00C60194" w:rsidP="00E43B1F">
      <w:r>
        <w:lastRenderedPageBreak/>
        <w:pict w14:anchorId="5756AB29">
          <v:rect id="_x0000_i1117" style="width:0;height:1.5pt" o:hralign="center" o:hrstd="t" o:hr="t" fillcolor="#a0a0a0" stroked="f"/>
        </w:pict>
      </w:r>
    </w:p>
    <w:p w14:paraId="24427C8A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Discussion Points &amp; Decisions: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4096"/>
        <w:gridCol w:w="3383"/>
      </w:tblGrid>
      <w:tr w:rsidR="00C60194" w:rsidRPr="00C60194" w14:paraId="7F08DA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13FFE" w14:textId="77777777" w:rsidR="00C60194" w:rsidRPr="00C60194" w:rsidRDefault="00C60194" w:rsidP="00C60194">
            <w:pPr>
              <w:rPr>
                <w:b/>
                <w:bCs/>
              </w:rPr>
            </w:pPr>
            <w:r w:rsidRPr="00C60194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C60B416" w14:textId="77777777" w:rsidR="00C60194" w:rsidRPr="00C60194" w:rsidRDefault="00C60194" w:rsidP="00C60194">
            <w:pPr>
              <w:rPr>
                <w:b/>
                <w:bCs/>
              </w:rPr>
            </w:pPr>
            <w:r w:rsidRPr="00C60194">
              <w:rPr>
                <w:b/>
                <w:bCs/>
              </w:rPr>
              <w:t>Discussion Summary</w:t>
            </w:r>
          </w:p>
        </w:tc>
        <w:tc>
          <w:tcPr>
            <w:tcW w:w="0" w:type="auto"/>
            <w:vAlign w:val="center"/>
            <w:hideMark/>
          </w:tcPr>
          <w:p w14:paraId="34E98E67" w14:textId="77777777" w:rsidR="00C60194" w:rsidRPr="00C60194" w:rsidRDefault="00C60194" w:rsidP="00C60194">
            <w:pPr>
              <w:rPr>
                <w:b/>
                <w:bCs/>
              </w:rPr>
            </w:pPr>
            <w:r w:rsidRPr="00C60194">
              <w:rPr>
                <w:b/>
                <w:bCs/>
              </w:rPr>
              <w:t>Decision Taken</w:t>
            </w:r>
          </w:p>
        </w:tc>
      </w:tr>
      <w:tr w:rsidR="00C60194" w:rsidRPr="00C60194" w14:paraId="3B79C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4172" w14:textId="77777777" w:rsidR="00C60194" w:rsidRPr="00C60194" w:rsidRDefault="00C60194" w:rsidP="00C60194">
            <w:r w:rsidRPr="00C60194">
              <w:t>Chapter 2 Topics Review</w:t>
            </w:r>
          </w:p>
        </w:tc>
        <w:tc>
          <w:tcPr>
            <w:tcW w:w="0" w:type="auto"/>
            <w:vAlign w:val="center"/>
            <w:hideMark/>
          </w:tcPr>
          <w:p w14:paraId="32297148" w14:textId="77777777" w:rsidR="00C60194" w:rsidRPr="00C60194" w:rsidRDefault="00C60194" w:rsidP="00C60194">
            <w:r w:rsidRPr="00C60194">
              <w:t>Discussed key points and content areas for Chapter 2</w:t>
            </w:r>
          </w:p>
        </w:tc>
        <w:tc>
          <w:tcPr>
            <w:tcW w:w="0" w:type="auto"/>
            <w:vAlign w:val="center"/>
            <w:hideMark/>
          </w:tcPr>
          <w:p w14:paraId="7AEB99D7" w14:textId="77777777" w:rsidR="00C60194" w:rsidRPr="00C60194" w:rsidRDefault="00C60194" w:rsidP="00C60194">
            <w:r w:rsidRPr="00C60194">
              <w:t>Tasks divided between Faisal and Qotiph</w:t>
            </w:r>
          </w:p>
        </w:tc>
      </w:tr>
      <w:tr w:rsidR="00C60194" w:rsidRPr="00C60194" w14:paraId="6BB9A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F7F3" w14:textId="77777777" w:rsidR="00C60194" w:rsidRPr="00C60194" w:rsidRDefault="00C60194" w:rsidP="00C60194">
            <w:r w:rsidRPr="00C60194">
              <w:t>Task Assignment</w:t>
            </w:r>
          </w:p>
        </w:tc>
        <w:tc>
          <w:tcPr>
            <w:tcW w:w="0" w:type="auto"/>
            <w:vAlign w:val="center"/>
            <w:hideMark/>
          </w:tcPr>
          <w:p w14:paraId="3A21F9CC" w14:textId="77777777" w:rsidR="00C60194" w:rsidRPr="00C60194" w:rsidRDefault="00C60194" w:rsidP="00C60194">
            <w:r w:rsidRPr="00C60194">
              <w:t>First two points assigned to Qotiph; second two points assigned to Faisal</w:t>
            </w:r>
          </w:p>
        </w:tc>
        <w:tc>
          <w:tcPr>
            <w:tcW w:w="0" w:type="auto"/>
            <w:vAlign w:val="center"/>
            <w:hideMark/>
          </w:tcPr>
          <w:p w14:paraId="4478DCC1" w14:textId="77777777" w:rsidR="00C60194" w:rsidRPr="00C60194" w:rsidRDefault="00C60194" w:rsidP="00C60194">
            <w:r w:rsidRPr="00C60194">
              <w:t>Each responsible for their parts; prepare for next meeting</w:t>
            </w:r>
          </w:p>
        </w:tc>
      </w:tr>
      <w:tr w:rsidR="00C60194" w:rsidRPr="00C60194" w14:paraId="36887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668CA" w14:textId="77777777" w:rsidR="00C60194" w:rsidRPr="00C60194" w:rsidRDefault="00C60194" w:rsidP="00C60194">
            <w:r w:rsidRPr="00C60194">
              <w:t>Next Meeting Planning</w:t>
            </w:r>
          </w:p>
        </w:tc>
        <w:tc>
          <w:tcPr>
            <w:tcW w:w="0" w:type="auto"/>
            <w:vAlign w:val="center"/>
            <w:hideMark/>
          </w:tcPr>
          <w:p w14:paraId="2FDEED11" w14:textId="77777777" w:rsidR="00C60194" w:rsidRPr="00C60194" w:rsidRDefault="00C60194" w:rsidP="00C60194">
            <w:r w:rsidRPr="00C60194">
              <w:t>Agreed to meet again in few days to review progress</w:t>
            </w:r>
          </w:p>
        </w:tc>
        <w:tc>
          <w:tcPr>
            <w:tcW w:w="0" w:type="auto"/>
            <w:vAlign w:val="center"/>
            <w:hideMark/>
          </w:tcPr>
          <w:p w14:paraId="16397D4B" w14:textId="77777777" w:rsidR="00C60194" w:rsidRPr="00C60194" w:rsidRDefault="00C60194" w:rsidP="00C60194">
            <w:r w:rsidRPr="00C60194">
              <w:t>Schedule follow-up meeting soon</w:t>
            </w:r>
          </w:p>
        </w:tc>
      </w:tr>
    </w:tbl>
    <w:p w14:paraId="15F96493" w14:textId="77777777" w:rsidR="00D757C1" w:rsidRDefault="00D757C1" w:rsidP="00E43B1F"/>
    <w:p w14:paraId="1B9427E8" w14:textId="77777777" w:rsidR="00E43B1F" w:rsidRPr="00E43B1F" w:rsidRDefault="00C60194" w:rsidP="00E43B1F">
      <w:r>
        <w:pict w14:anchorId="32F120BB">
          <v:rect id="_x0000_i1118" style="width:0;height:1.5pt" o:hralign="center" o:hrstd="t" o:hr="t" fillcolor="#a0a0a0" stroked="f"/>
        </w:pict>
      </w:r>
    </w:p>
    <w:p w14:paraId="1DCBB438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Action Items: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2340"/>
        <w:gridCol w:w="1710"/>
      </w:tblGrid>
      <w:tr w:rsidR="00C60194" w:rsidRPr="00C60194" w14:paraId="61023A9B" w14:textId="77777777" w:rsidTr="00C60194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68FCA760" w14:textId="77777777" w:rsidR="00C60194" w:rsidRPr="00C60194" w:rsidRDefault="00C60194" w:rsidP="00C60194">
            <w:pPr>
              <w:rPr>
                <w:b/>
                <w:bCs/>
              </w:rPr>
            </w:pPr>
            <w:r w:rsidRPr="00C60194">
              <w:rPr>
                <w:b/>
                <w:bCs/>
              </w:rPr>
              <w:t>Task</w:t>
            </w:r>
          </w:p>
        </w:tc>
        <w:tc>
          <w:tcPr>
            <w:tcW w:w="2310" w:type="dxa"/>
            <w:vAlign w:val="center"/>
            <w:hideMark/>
          </w:tcPr>
          <w:p w14:paraId="3FADEE88" w14:textId="77777777" w:rsidR="00C60194" w:rsidRPr="00C60194" w:rsidRDefault="00C60194" w:rsidP="00C60194">
            <w:pPr>
              <w:rPr>
                <w:b/>
                <w:bCs/>
              </w:rPr>
            </w:pPr>
            <w:r w:rsidRPr="00C60194">
              <w:rPr>
                <w:b/>
                <w:bCs/>
              </w:rPr>
              <w:t>Responsible</w:t>
            </w:r>
          </w:p>
        </w:tc>
        <w:tc>
          <w:tcPr>
            <w:tcW w:w="1665" w:type="dxa"/>
            <w:vAlign w:val="center"/>
            <w:hideMark/>
          </w:tcPr>
          <w:p w14:paraId="0EA4BD63" w14:textId="77777777" w:rsidR="00C60194" w:rsidRPr="00C60194" w:rsidRDefault="00C60194" w:rsidP="00C60194">
            <w:pPr>
              <w:rPr>
                <w:b/>
                <w:bCs/>
              </w:rPr>
            </w:pPr>
            <w:r w:rsidRPr="00C60194">
              <w:rPr>
                <w:b/>
                <w:bCs/>
              </w:rPr>
              <w:t>Deadline</w:t>
            </w:r>
          </w:p>
        </w:tc>
      </w:tr>
      <w:tr w:rsidR="00C60194" w:rsidRPr="00C60194" w14:paraId="2686A740" w14:textId="77777777" w:rsidTr="00C60194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2D8F3CA1" w14:textId="79DA9B6F" w:rsidR="00C60194" w:rsidRPr="00C60194" w:rsidRDefault="00C60194" w:rsidP="00C60194">
            <w:r>
              <w:t>Intro to AI</w:t>
            </w:r>
          </w:p>
        </w:tc>
        <w:tc>
          <w:tcPr>
            <w:tcW w:w="2310" w:type="dxa"/>
            <w:vAlign w:val="center"/>
            <w:hideMark/>
          </w:tcPr>
          <w:p w14:paraId="6B15AAAD" w14:textId="77777777" w:rsidR="00C60194" w:rsidRPr="00C60194" w:rsidRDefault="00C60194" w:rsidP="00C60194">
            <w:r w:rsidRPr="00C60194">
              <w:t>Qotiph Albayaydah</w:t>
            </w:r>
          </w:p>
        </w:tc>
        <w:tc>
          <w:tcPr>
            <w:tcW w:w="1665" w:type="dxa"/>
            <w:vAlign w:val="center"/>
            <w:hideMark/>
          </w:tcPr>
          <w:p w14:paraId="3941A5E9" w14:textId="6092D39A" w:rsidR="00C60194" w:rsidRPr="00C60194" w:rsidRDefault="00C60194" w:rsidP="00C60194">
            <w:r>
              <w:t>14/08/2025</w:t>
            </w:r>
          </w:p>
        </w:tc>
      </w:tr>
      <w:tr w:rsidR="00C60194" w:rsidRPr="00C60194" w14:paraId="697384D2" w14:textId="77777777" w:rsidTr="00C60194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16CB004B" w14:textId="06870D43" w:rsidR="00C60194" w:rsidRPr="00C60194" w:rsidRDefault="00C60194" w:rsidP="00C60194">
            <w:r>
              <w:t>Quizzes AI</w:t>
            </w:r>
          </w:p>
        </w:tc>
        <w:tc>
          <w:tcPr>
            <w:tcW w:w="2310" w:type="dxa"/>
            <w:vAlign w:val="center"/>
            <w:hideMark/>
          </w:tcPr>
          <w:p w14:paraId="04D70003" w14:textId="77777777" w:rsidR="00C60194" w:rsidRPr="00C60194" w:rsidRDefault="00C60194" w:rsidP="00C60194">
            <w:r w:rsidRPr="00C60194">
              <w:t>Qotiph Albayaydah</w:t>
            </w:r>
          </w:p>
        </w:tc>
        <w:tc>
          <w:tcPr>
            <w:tcW w:w="1665" w:type="dxa"/>
            <w:vAlign w:val="center"/>
            <w:hideMark/>
          </w:tcPr>
          <w:p w14:paraId="4728207F" w14:textId="6FA206FF" w:rsidR="00C60194" w:rsidRPr="00C60194" w:rsidRDefault="00C60194" w:rsidP="00C60194">
            <w:r>
              <w:t>14/08/2025</w:t>
            </w:r>
          </w:p>
        </w:tc>
      </w:tr>
      <w:tr w:rsidR="00C60194" w:rsidRPr="00C60194" w14:paraId="590CF9D2" w14:textId="77777777" w:rsidTr="00C60194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FBB6095" w14:textId="2AA66B6F" w:rsidR="00C60194" w:rsidRPr="00C60194" w:rsidRDefault="00C60194" w:rsidP="00C60194">
            <w:r>
              <w:t>Multimedia Generated By AI</w:t>
            </w:r>
          </w:p>
        </w:tc>
        <w:tc>
          <w:tcPr>
            <w:tcW w:w="2310" w:type="dxa"/>
            <w:vAlign w:val="center"/>
            <w:hideMark/>
          </w:tcPr>
          <w:p w14:paraId="2274E403" w14:textId="77777777" w:rsidR="00C60194" w:rsidRPr="00C60194" w:rsidRDefault="00C60194" w:rsidP="00C60194">
            <w:r w:rsidRPr="00C60194">
              <w:t>Faisal Albaba</w:t>
            </w:r>
          </w:p>
        </w:tc>
        <w:tc>
          <w:tcPr>
            <w:tcW w:w="1665" w:type="dxa"/>
            <w:vAlign w:val="center"/>
            <w:hideMark/>
          </w:tcPr>
          <w:p w14:paraId="795BFD2F" w14:textId="23FBCCFA" w:rsidR="00C60194" w:rsidRPr="00C60194" w:rsidRDefault="00C60194" w:rsidP="00C60194">
            <w:r>
              <w:t>14/08/2025</w:t>
            </w:r>
          </w:p>
        </w:tc>
      </w:tr>
      <w:tr w:rsidR="00C60194" w:rsidRPr="00C60194" w14:paraId="4C5ADF2C" w14:textId="77777777" w:rsidTr="00C60194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61D8CFF8" w14:textId="6B537D0E" w:rsidR="00C60194" w:rsidRPr="00C60194" w:rsidRDefault="00C60194" w:rsidP="00C60194">
            <w:r>
              <w:t>AI Tools To Generate Quizzes</w:t>
            </w:r>
          </w:p>
        </w:tc>
        <w:tc>
          <w:tcPr>
            <w:tcW w:w="2310" w:type="dxa"/>
            <w:vAlign w:val="center"/>
            <w:hideMark/>
          </w:tcPr>
          <w:p w14:paraId="55AF3F66" w14:textId="77777777" w:rsidR="00C60194" w:rsidRPr="00C60194" w:rsidRDefault="00C60194" w:rsidP="00C60194">
            <w:r w:rsidRPr="00C60194">
              <w:t>Faisal Albaba</w:t>
            </w:r>
          </w:p>
        </w:tc>
        <w:tc>
          <w:tcPr>
            <w:tcW w:w="1665" w:type="dxa"/>
            <w:vAlign w:val="center"/>
            <w:hideMark/>
          </w:tcPr>
          <w:p w14:paraId="3F2011E2" w14:textId="05922889" w:rsidR="00C60194" w:rsidRPr="00C60194" w:rsidRDefault="00C60194" w:rsidP="00C60194">
            <w:r>
              <w:t>14/08/2025</w:t>
            </w:r>
          </w:p>
        </w:tc>
      </w:tr>
    </w:tbl>
    <w:p w14:paraId="45F7D857" w14:textId="77777777" w:rsidR="000773AC" w:rsidRDefault="000773AC" w:rsidP="00E43B1F"/>
    <w:p w14:paraId="50336E8D" w14:textId="77777777" w:rsidR="00E43B1F" w:rsidRPr="00E43B1F" w:rsidRDefault="00C60194" w:rsidP="00E43B1F">
      <w:r>
        <w:pict w14:anchorId="678181CB">
          <v:rect id="_x0000_i1119" style="width:0;height:1.5pt" o:hralign="center" o:hrstd="t" o:hr="t" fillcolor="#a0a0a0" stroked="f"/>
        </w:pict>
      </w:r>
    </w:p>
    <w:p w14:paraId="6024F51B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Next Meeting:</w:t>
      </w:r>
    </w:p>
    <w:p w14:paraId="04DBFD81" w14:textId="0B008DD1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Date &amp; Time</w:t>
      </w:r>
      <w:r w:rsidRPr="00E43B1F">
        <w:t xml:space="preserve">: </w:t>
      </w:r>
      <w:r w:rsidR="00C60194">
        <w:t>Not Set Yet</w:t>
      </w:r>
    </w:p>
    <w:p w14:paraId="0698F889" w14:textId="77777777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Agenda for Next Meeting</w:t>
      </w:r>
      <w:r w:rsidRPr="00E43B1F">
        <w:t>:</w:t>
      </w:r>
    </w:p>
    <w:p w14:paraId="3A201663" w14:textId="57F7B18D" w:rsidR="00C60194" w:rsidRDefault="00C60194" w:rsidP="00C60194">
      <w:pPr>
        <w:pStyle w:val="ListParagraph"/>
        <w:numPr>
          <w:ilvl w:val="0"/>
          <w:numId w:val="6"/>
        </w:numPr>
      </w:pPr>
      <w:proofErr w:type="gramStart"/>
      <w:r>
        <w:t>Review</w:t>
      </w:r>
      <w:proofErr w:type="gramEnd"/>
      <w:r>
        <w:t xml:space="preserve"> completed tasks from Chapter 2</w:t>
      </w:r>
    </w:p>
    <w:p w14:paraId="7C079B12" w14:textId="74EA34C7" w:rsidR="00C60194" w:rsidRDefault="00C60194" w:rsidP="00C60194">
      <w:pPr>
        <w:pStyle w:val="ListParagraph"/>
        <w:numPr>
          <w:ilvl w:val="0"/>
          <w:numId w:val="6"/>
        </w:numPr>
      </w:pPr>
      <w:r>
        <w:t>Discuss any challenges or questions</w:t>
      </w:r>
    </w:p>
    <w:p w14:paraId="4AD4E9D7" w14:textId="07DDC098" w:rsidR="00C60194" w:rsidRDefault="00C60194" w:rsidP="00C60194">
      <w:pPr>
        <w:pStyle w:val="ListParagraph"/>
        <w:numPr>
          <w:ilvl w:val="0"/>
          <w:numId w:val="6"/>
        </w:numPr>
      </w:pPr>
      <w:r>
        <w:t>Plan next steps for the project</w:t>
      </w:r>
    </w:p>
    <w:p w14:paraId="06FC1B27" w14:textId="77777777" w:rsidR="00814907" w:rsidRPr="004A10F5" w:rsidRDefault="00814907" w:rsidP="004A10F5"/>
    <w:sectPr w:rsidR="00814907" w:rsidRPr="004A10F5" w:rsidSect="00814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D667F" w14:textId="77777777" w:rsidR="00C60194" w:rsidRDefault="00C60194" w:rsidP="00281C43">
      <w:pPr>
        <w:spacing w:after="0" w:line="240" w:lineRule="auto"/>
      </w:pPr>
      <w:r>
        <w:separator/>
      </w:r>
    </w:p>
  </w:endnote>
  <w:endnote w:type="continuationSeparator" w:id="0">
    <w:p w14:paraId="48860CE5" w14:textId="77777777" w:rsidR="00C60194" w:rsidRDefault="00C60194" w:rsidP="0028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0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38BA07" w14:textId="77777777" w:rsidR="00D15E9B" w:rsidRDefault="00D15E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64593E1" w14:textId="77777777" w:rsidR="00AD415E" w:rsidRDefault="00AD4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464247"/>
      <w:docPartObj>
        <w:docPartGallery w:val="Page Numbers (Bottom of Page)"/>
        <w:docPartUnique/>
      </w:docPartObj>
    </w:sdtPr>
    <w:sdtEndPr/>
    <w:sdtContent>
      <w:sdt>
        <w:sdtPr>
          <w:id w:val="-530565115"/>
          <w:docPartObj>
            <w:docPartGallery w:val="Page Numbers (Top of Page)"/>
            <w:docPartUnique/>
          </w:docPartObj>
        </w:sdtPr>
        <w:sdtEndPr/>
        <w:sdtContent>
          <w:p w14:paraId="2E55F96F" w14:textId="77777777" w:rsidR="00814907" w:rsidRDefault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34EF3B6" w14:textId="77777777" w:rsidR="00814907" w:rsidRDefault="00814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0117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26E9267" w14:textId="77777777" w:rsidR="00814907" w:rsidRDefault="00814907" w:rsidP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6F35D98" w14:textId="77777777" w:rsidR="00814907" w:rsidRDefault="0081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E3863" w14:textId="77777777" w:rsidR="00C60194" w:rsidRDefault="00C60194" w:rsidP="00281C43">
      <w:pPr>
        <w:spacing w:after="0" w:line="240" w:lineRule="auto"/>
      </w:pPr>
      <w:r>
        <w:separator/>
      </w:r>
    </w:p>
  </w:footnote>
  <w:footnote w:type="continuationSeparator" w:id="0">
    <w:p w14:paraId="5A2D004F" w14:textId="77777777" w:rsidR="00C60194" w:rsidRDefault="00C60194" w:rsidP="0028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8E06" w14:textId="77777777" w:rsidR="00281C43" w:rsidRDefault="00C60194">
    <w:pPr>
      <w:pStyle w:val="Header"/>
    </w:pPr>
    <w:r>
      <w:rPr>
        <w:noProof/>
      </w:rPr>
      <w:pict w14:anchorId="4082A7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5" o:spid="_x0000_s1032" type="#_x0000_t75" style="position:absolute;margin-left:0;margin-top:0;width:467.95pt;height:77.6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6E130" w14:textId="77777777" w:rsidR="00281C43" w:rsidRDefault="00281C43" w:rsidP="00035E5B">
    <w:pPr>
      <w:pStyle w:val="Header"/>
      <w:jc w:val="center"/>
    </w:pPr>
  </w:p>
  <w:p w14:paraId="7D99DCA7" w14:textId="77777777" w:rsidR="00281C43" w:rsidRDefault="00C60194">
    <w:pPr>
      <w:pStyle w:val="Header"/>
    </w:pPr>
    <w:r>
      <w:rPr>
        <w:noProof/>
      </w:rPr>
      <w:pict w14:anchorId="6F71CE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6" o:spid="_x0000_s1033" type="#_x0000_t75" style="position:absolute;margin-left:0;margin-top:0;width:467.95pt;height:77.6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BF922" w14:textId="77777777" w:rsidR="00281C43" w:rsidRDefault="00814907" w:rsidP="00814907">
    <w:pPr>
      <w:pStyle w:val="Header"/>
      <w:jc w:val="center"/>
    </w:pPr>
    <w:r>
      <w:rPr>
        <w:noProof/>
      </w:rPr>
      <w:drawing>
        <wp:inline distT="0" distB="0" distL="0" distR="0" wp14:anchorId="7C06FC15" wp14:editId="3301AF49">
          <wp:extent cx="621102" cy="664035"/>
          <wp:effectExtent l="0" t="0" r="7620" b="3175"/>
          <wp:docPr id="1096389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389927" name="Picture 1096389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456" cy="671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0194">
      <w:rPr>
        <w:noProof/>
      </w:rPr>
      <w:pict w14:anchorId="62AE4E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4" o:spid="_x0000_s1031" type="#_x0000_t75" style="position:absolute;left:0;text-align:left;margin-left:0;margin-top:0;width:467.95pt;height:77.65pt;z-index:-251658240;mso-position-horizontal:center;mso-position-horizontal-relative:margin;mso-position-vertical:center;mso-position-vertical-relative:margin" o:allowincell="f">
          <v:imagedata r:id="rId2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27FAD"/>
    <w:multiLevelType w:val="hybridMultilevel"/>
    <w:tmpl w:val="D3C4B9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C967A8C"/>
    <w:multiLevelType w:val="multilevel"/>
    <w:tmpl w:val="2C7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F6E65"/>
    <w:multiLevelType w:val="multilevel"/>
    <w:tmpl w:val="DD6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5683E"/>
    <w:multiLevelType w:val="hybridMultilevel"/>
    <w:tmpl w:val="6D3C2E62"/>
    <w:lvl w:ilvl="0" w:tplc="0BFC3BA4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3E79B0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B20F1"/>
    <w:multiLevelType w:val="multilevel"/>
    <w:tmpl w:val="FDE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65439"/>
    <w:multiLevelType w:val="multilevel"/>
    <w:tmpl w:val="3F82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10C09"/>
    <w:multiLevelType w:val="multilevel"/>
    <w:tmpl w:val="ADBA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40978">
    <w:abstractNumId w:val="7"/>
  </w:num>
  <w:num w:numId="2" w16cid:durableId="1563296355">
    <w:abstractNumId w:val="2"/>
  </w:num>
  <w:num w:numId="3" w16cid:durableId="1896353033">
    <w:abstractNumId w:val="4"/>
  </w:num>
  <w:num w:numId="4" w16cid:durableId="1510097317">
    <w:abstractNumId w:val="5"/>
  </w:num>
  <w:num w:numId="5" w16cid:durableId="867791088">
    <w:abstractNumId w:val="1"/>
  </w:num>
  <w:num w:numId="6" w16cid:durableId="488593154">
    <w:abstractNumId w:val="0"/>
  </w:num>
  <w:num w:numId="7" w16cid:durableId="1280994094">
    <w:abstractNumId w:val="3"/>
  </w:num>
  <w:num w:numId="8" w16cid:durableId="1631550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94"/>
    <w:rsid w:val="00027CDC"/>
    <w:rsid w:val="00035E5B"/>
    <w:rsid w:val="000773AC"/>
    <w:rsid w:val="000F53B2"/>
    <w:rsid w:val="00281C43"/>
    <w:rsid w:val="004A10F5"/>
    <w:rsid w:val="00546F6C"/>
    <w:rsid w:val="005D7B20"/>
    <w:rsid w:val="006345ED"/>
    <w:rsid w:val="006D37FF"/>
    <w:rsid w:val="007F073D"/>
    <w:rsid w:val="00814907"/>
    <w:rsid w:val="00AD415E"/>
    <w:rsid w:val="00C60194"/>
    <w:rsid w:val="00C93B95"/>
    <w:rsid w:val="00CA3CCC"/>
    <w:rsid w:val="00CC79CA"/>
    <w:rsid w:val="00D15E9B"/>
    <w:rsid w:val="00D757C1"/>
    <w:rsid w:val="00D86477"/>
    <w:rsid w:val="00E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DFC2"/>
  <w15:chartTrackingRefBased/>
  <w15:docId w15:val="{965B5F54-7E4E-4585-A59A-7F0A1C8C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3"/>
  </w:style>
  <w:style w:type="paragraph" w:styleId="Footer">
    <w:name w:val="footer"/>
    <w:basedOn w:val="Normal"/>
    <w:link w:val="Foot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3"/>
  </w:style>
  <w:style w:type="paragraph" w:styleId="NormalWeb">
    <w:name w:val="Normal (Web)"/>
    <w:basedOn w:val="Normal"/>
    <w:uiPriority w:val="99"/>
    <w:semiHidden/>
    <w:unhideWhenUsed/>
    <w:rsid w:val="00C6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ab\OneDrive%20-%20Mutah%20University\Desktop\GraduationProject\8-Other\4-Templates\M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E8B1-E049-46B6-AC48-08D23E36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 Template.dotx</Template>
  <TotalTime>12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Albaba</dc:creator>
  <cp:keywords/>
  <dc:description/>
  <cp:lastModifiedBy>فيصل مروان عبد الجواد البابا</cp:lastModifiedBy>
  <cp:revision>1</cp:revision>
  <dcterms:created xsi:type="dcterms:W3CDTF">2025-08-11T22:32:00Z</dcterms:created>
  <dcterms:modified xsi:type="dcterms:W3CDTF">2025-08-11T22:44:00Z</dcterms:modified>
</cp:coreProperties>
</file>