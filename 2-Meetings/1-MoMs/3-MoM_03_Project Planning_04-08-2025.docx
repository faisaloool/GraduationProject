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A289" w14:textId="77777777" w:rsidR="00E43B1F" w:rsidRPr="00E43B1F" w:rsidRDefault="00E43B1F" w:rsidP="00E43B1F">
      <w:r w:rsidRPr="00E43B1F">
        <w:rPr>
          <w:b/>
          <w:bCs/>
        </w:rPr>
        <w:t>Mutah University – Graduation Project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882"/>
      </w:tblGrid>
      <w:tr w:rsidR="00E43B1F" w:rsidRPr="00E43B1F" w14:paraId="7C1DC2CD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44E7E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Meeting Title</w:t>
            </w:r>
          </w:p>
        </w:tc>
        <w:tc>
          <w:tcPr>
            <w:tcW w:w="0" w:type="auto"/>
            <w:vAlign w:val="center"/>
            <w:hideMark/>
          </w:tcPr>
          <w:p w14:paraId="6D8400C0" w14:textId="6D5D22CD" w:rsidR="00E43B1F" w:rsidRPr="00E43B1F" w:rsidRDefault="00AA0988" w:rsidP="00E43B1F">
            <w:pPr>
              <w:rPr>
                <w:b/>
                <w:bCs/>
              </w:rPr>
            </w:pPr>
            <w:r>
              <w:rPr>
                <w:b/>
                <w:bCs/>
              </w:rPr>
              <w:t>Idea brainstorming.</w:t>
            </w:r>
          </w:p>
        </w:tc>
      </w:tr>
      <w:tr w:rsidR="00E43B1F" w:rsidRPr="00E43B1F" w14:paraId="0148DA9D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738D2" w14:textId="77777777" w:rsidR="00E43B1F" w:rsidRPr="00E43B1F" w:rsidRDefault="00E43B1F" w:rsidP="00E43B1F">
            <w:r w:rsidRPr="00E43B1F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1DB9DFE" w14:textId="6D436CAC" w:rsidR="00E43B1F" w:rsidRPr="00E43B1F" w:rsidRDefault="007241C3" w:rsidP="00E43B1F">
            <w:r>
              <w:t>04</w:t>
            </w:r>
            <w:r w:rsidR="00E43B1F" w:rsidRPr="00E43B1F">
              <w:t>/</w:t>
            </w:r>
            <w:r>
              <w:t>08</w:t>
            </w:r>
            <w:r w:rsidR="00E43B1F" w:rsidRPr="00E43B1F">
              <w:t>/</w:t>
            </w:r>
            <w:r>
              <w:t>2025</w:t>
            </w:r>
          </w:p>
        </w:tc>
      </w:tr>
      <w:tr w:rsidR="00E43B1F" w:rsidRPr="00E43B1F" w14:paraId="60F53C53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77B7F" w14:textId="77777777" w:rsidR="00E43B1F" w:rsidRPr="00E43B1F" w:rsidRDefault="00E43B1F" w:rsidP="00E43B1F">
            <w:r w:rsidRPr="00E43B1F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B499566" w14:textId="378078C4" w:rsidR="00E43B1F" w:rsidRPr="00E43B1F" w:rsidRDefault="007241C3" w:rsidP="00E43B1F">
            <w:r>
              <w:t>01:00pm</w:t>
            </w:r>
            <w:r w:rsidR="000773AC">
              <w:t xml:space="preserve"> </w:t>
            </w:r>
            <w:r w:rsidR="00E43B1F" w:rsidRPr="00E43B1F">
              <w:t xml:space="preserve"> – </w:t>
            </w:r>
            <w:r w:rsidR="00E962A0">
              <w:t>0</w:t>
            </w:r>
            <w:r w:rsidR="00AA0988">
              <w:t>3</w:t>
            </w:r>
            <w:r w:rsidR="00E962A0">
              <w:t>:30pm</w:t>
            </w:r>
          </w:p>
        </w:tc>
      </w:tr>
      <w:tr w:rsidR="00E43B1F" w:rsidRPr="00E43B1F" w14:paraId="3CA5D298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26ED" w14:textId="77777777" w:rsidR="00E43B1F" w:rsidRPr="00E43B1F" w:rsidRDefault="00E43B1F" w:rsidP="00E43B1F">
            <w:r w:rsidRPr="00E43B1F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89A25B8" w14:textId="4136D362" w:rsidR="00E43B1F" w:rsidRPr="00E43B1F" w:rsidRDefault="00AA0988" w:rsidP="00E43B1F">
            <w:r>
              <w:t>Face to face in the instructor’s office.</w:t>
            </w:r>
          </w:p>
        </w:tc>
      </w:tr>
      <w:tr w:rsidR="00E43B1F" w:rsidRPr="00E43B1F" w14:paraId="1DB9EA03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E763" w14:textId="77777777" w:rsidR="00E43B1F" w:rsidRPr="00E43B1F" w:rsidRDefault="00E43B1F" w:rsidP="00E43B1F">
            <w:r w:rsidRPr="00E43B1F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78959674" w14:textId="25E0176E" w:rsidR="00E43B1F" w:rsidRPr="00E43B1F" w:rsidRDefault="00E962A0" w:rsidP="00E43B1F">
            <w:r>
              <w:t>Faisal Albaba</w:t>
            </w:r>
          </w:p>
        </w:tc>
      </w:tr>
    </w:tbl>
    <w:p w14:paraId="005330F6" w14:textId="77777777" w:rsidR="00E43B1F" w:rsidRPr="00E43B1F" w:rsidRDefault="00610364" w:rsidP="00E43B1F">
      <w:r>
        <w:pict w14:anchorId="71055DEC">
          <v:rect id="_x0000_i1025" style="width:0;height:1.5pt" o:hralign="center" o:hrstd="t" o:hr="t" fillcolor="#a0a0a0" stroked="f"/>
        </w:pict>
      </w:r>
    </w:p>
    <w:p w14:paraId="128A05DE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Attendees: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3060"/>
      </w:tblGrid>
      <w:tr w:rsidR="00E43B1F" w:rsidRPr="00E43B1F" w14:paraId="34B02CA0" w14:textId="77777777" w:rsidTr="00E962A0">
        <w:trPr>
          <w:tblHeader/>
          <w:tblCellSpacing w:w="15" w:type="dxa"/>
        </w:trPr>
        <w:tc>
          <w:tcPr>
            <w:tcW w:w="2565" w:type="dxa"/>
            <w:vAlign w:val="center"/>
            <w:hideMark/>
          </w:tcPr>
          <w:p w14:paraId="540FC77A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Name</w:t>
            </w:r>
          </w:p>
        </w:tc>
        <w:tc>
          <w:tcPr>
            <w:tcW w:w="3015" w:type="dxa"/>
            <w:vAlign w:val="center"/>
            <w:hideMark/>
          </w:tcPr>
          <w:p w14:paraId="7C647382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Role</w:t>
            </w:r>
          </w:p>
        </w:tc>
      </w:tr>
      <w:tr w:rsidR="00E43B1F" w:rsidRPr="00E43B1F" w14:paraId="3A6F4CBF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65ACCD44" w14:textId="5151C3FE" w:rsidR="00E43B1F" w:rsidRPr="00E43B1F" w:rsidRDefault="00E962A0" w:rsidP="00E43B1F">
            <w:r>
              <w:t>Dr. Khaled Tarawneh</w:t>
            </w:r>
          </w:p>
        </w:tc>
        <w:tc>
          <w:tcPr>
            <w:tcW w:w="3015" w:type="dxa"/>
            <w:vAlign w:val="center"/>
          </w:tcPr>
          <w:p w14:paraId="314B8D0F" w14:textId="0308C2BD" w:rsidR="00E43B1F" w:rsidRPr="00E43B1F" w:rsidRDefault="00E962A0" w:rsidP="00E43B1F">
            <w:r>
              <w:t>Team Instructor</w:t>
            </w:r>
          </w:p>
        </w:tc>
      </w:tr>
      <w:tr w:rsidR="00E962A0" w:rsidRPr="00E43B1F" w14:paraId="38CB88ED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4C06C362" w14:textId="41B31557" w:rsidR="00E962A0" w:rsidRDefault="00E962A0" w:rsidP="00E962A0">
            <w:r>
              <w:t>Faisal Albaba</w:t>
            </w:r>
          </w:p>
        </w:tc>
        <w:tc>
          <w:tcPr>
            <w:tcW w:w="3015" w:type="dxa"/>
            <w:vAlign w:val="center"/>
          </w:tcPr>
          <w:p w14:paraId="3A826E3A" w14:textId="381F771F" w:rsidR="00E962A0" w:rsidRDefault="00E962A0" w:rsidP="00E962A0">
            <w:r>
              <w:t>Team Member</w:t>
            </w:r>
          </w:p>
        </w:tc>
      </w:tr>
      <w:tr w:rsidR="00E962A0" w:rsidRPr="00E43B1F" w14:paraId="7800A60A" w14:textId="77777777" w:rsidTr="00E962A0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31401CF" w14:textId="77777777" w:rsidR="00E962A0" w:rsidRPr="00E43B1F" w:rsidRDefault="00E962A0" w:rsidP="00E962A0">
            <w:r>
              <w:t>Qotiph Albayaydah</w:t>
            </w:r>
          </w:p>
        </w:tc>
        <w:tc>
          <w:tcPr>
            <w:tcW w:w="3015" w:type="dxa"/>
            <w:vAlign w:val="center"/>
            <w:hideMark/>
          </w:tcPr>
          <w:p w14:paraId="01962471" w14:textId="77777777" w:rsidR="00E962A0" w:rsidRPr="00E43B1F" w:rsidRDefault="00E962A0" w:rsidP="00E962A0">
            <w:r>
              <w:t>Team Member</w:t>
            </w:r>
          </w:p>
        </w:tc>
      </w:tr>
      <w:tr w:rsidR="00E962A0" w:rsidRPr="00E43B1F" w14:paraId="2E3503B7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4BEEC72B" w14:textId="77777777" w:rsidR="00E962A0" w:rsidRDefault="00E962A0" w:rsidP="00E962A0">
            <w:r>
              <w:t>Shahem Abo-Alheja</w:t>
            </w:r>
          </w:p>
        </w:tc>
        <w:tc>
          <w:tcPr>
            <w:tcW w:w="3015" w:type="dxa"/>
            <w:vAlign w:val="center"/>
          </w:tcPr>
          <w:p w14:paraId="225B9377" w14:textId="77777777" w:rsidR="00E962A0" w:rsidRDefault="00E962A0" w:rsidP="00E962A0">
            <w:r>
              <w:t>Team Member</w:t>
            </w:r>
          </w:p>
        </w:tc>
      </w:tr>
      <w:tr w:rsidR="00E962A0" w:rsidRPr="00E43B1F" w14:paraId="1741F847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42DC41E5" w14:textId="77777777" w:rsidR="00E962A0" w:rsidRDefault="00E962A0" w:rsidP="00E962A0">
            <w:r>
              <w:t>Bara’a Quneibie</w:t>
            </w:r>
          </w:p>
        </w:tc>
        <w:tc>
          <w:tcPr>
            <w:tcW w:w="3015" w:type="dxa"/>
            <w:vAlign w:val="center"/>
          </w:tcPr>
          <w:p w14:paraId="16D8D3CC" w14:textId="77777777" w:rsidR="00E962A0" w:rsidRDefault="00E962A0" w:rsidP="00E962A0">
            <w:r>
              <w:t>Team Member</w:t>
            </w:r>
          </w:p>
        </w:tc>
      </w:tr>
      <w:tr w:rsidR="00C50F1D" w:rsidRPr="00E43B1F" w14:paraId="5D5D4FDC" w14:textId="77777777" w:rsidTr="00E962A0">
        <w:trPr>
          <w:tblCellSpacing w:w="15" w:type="dxa"/>
        </w:trPr>
        <w:tc>
          <w:tcPr>
            <w:tcW w:w="2565" w:type="dxa"/>
            <w:vAlign w:val="center"/>
          </w:tcPr>
          <w:p w14:paraId="1334E302" w14:textId="47F0FA3B" w:rsidR="00C50F1D" w:rsidRDefault="00C50F1D" w:rsidP="00E962A0">
            <w:r>
              <w:t>Nart Apish</w:t>
            </w:r>
            <w:r w:rsidR="000C08E2">
              <w:t>(online)</w:t>
            </w:r>
          </w:p>
        </w:tc>
        <w:tc>
          <w:tcPr>
            <w:tcW w:w="3015" w:type="dxa"/>
            <w:vAlign w:val="center"/>
          </w:tcPr>
          <w:p w14:paraId="6EF58E34" w14:textId="015F3B3A" w:rsidR="00C50F1D" w:rsidRDefault="00C50F1D" w:rsidP="00E962A0">
            <w:r>
              <w:t>Team Member</w:t>
            </w:r>
          </w:p>
        </w:tc>
      </w:tr>
    </w:tbl>
    <w:p w14:paraId="58DE73FD" w14:textId="77777777" w:rsidR="00E43B1F" w:rsidRPr="00E43B1F" w:rsidRDefault="00610364" w:rsidP="00E43B1F">
      <w:r>
        <w:pict w14:anchorId="75F10BF6">
          <v:rect id="_x0000_i1026" style="width:0;height:1.5pt" o:hralign="center" o:hrstd="t" o:hr="t" fillcolor="#a0a0a0" stroked="f"/>
        </w:pict>
      </w:r>
    </w:p>
    <w:p w14:paraId="69149397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Agenda:</w:t>
      </w:r>
    </w:p>
    <w:p w14:paraId="06224FC1" w14:textId="0AF98042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Medical Data Center (Dataset + Taxonomy)</w:t>
      </w:r>
    </w:p>
    <w:p w14:paraId="6D5A4686" w14:textId="39C2297B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Determine Specific Strengths/Skills of Each Team Member</w:t>
      </w:r>
    </w:p>
    <w:p w14:paraId="1819481D" w14:textId="2B392B35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Final Decision: Gym App vs. Quiz AI as Graduation Project</w:t>
      </w:r>
    </w:p>
    <w:p w14:paraId="47CB7475" w14:textId="77777777" w:rsidR="006025E4" w:rsidRPr="006025E4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Crime Prediction using Country Camera Feeds</w:t>
      </w:r>
    </w:p>
    <w:p w14:paraId="7948352B" w14:textId="289DDC5C" w:rsidR="00D757C1" w:rsidRPr="00E43B1F" w:rsidRDefault="006025E4" w:rsidP="006025E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</w:pPr>
      <w:r w:rsidRPr="006025E4">
        <w:t>Avatar for Voice-to-Sign Language Translation</w:t>
      </w:r>
    </w:p>
    <w:p w14:paraId="622CBE6F" w14:textId="77777777" w:rsidR="00E43B1F" w:rsidRPr="00E43B1F" w:rsidRDefault="00610364" w:rsidP="00E43B1F">
      <w:r>
        <w:pict w14:anchorId="3B64C57E">
          <v:rect id="_x0000_i1027" style="width:0;height:1.5pt" o:hralign="center" o:hrstd="t" o:hr="t" fillcolor="#a0a0a0" stroked="f"/>
        </w:pict>
      </w:r>
    </w:p>
    <w:p w14:paraId="7A3CFB8E" w14:textId="77777777" w:rsidR="006025E4" w:rsidRDefault="006025E4" w:rsidP="00E43B1F">
      <w:pPr>
        <w:rPr>
          <w:b/>
          <w:bCs/>
        </w:rPr>
      </w:pPr>
    </w:p>
    <w:p w14:paraId="4DF1FC3D" w14:textId="77777777" w:rsidR="006025E4" w:rsidRDefault="006025E4" w:rsidP="00E43B1F">
      <w:pPr>
        <w:rPr>
          <w:b/>
          <w:bCs/>
        </w:rPr>
      </w:pPr>
    </w:p>
    <w:p w14:paraId="6992A66D" w14:textId="108B601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lastRenderedPageBreak/>
        <w:t>Discussion Points &amp; Decisions: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5875"/>
        <w:gridCol w:w="1833"/>
      </w:tblGrid>
      <w:tr w:rsidR="00E43B1F" w:rsidRPr="00E43B1F" w14:paraId="15A6A795" w14:textId="77777777" w:rsidTr="00D757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79856" w14:textId="77777777" w:rsidR="00E43B1F" w:rsidRPr="00E43B1F" w:rsidRDefault="00E43B1F" w:rsidP="00D757C1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06BF4EE" w14:textId="77777777" w:rsidR="00E43B1F" w:rsidRPr="00E43B1F" w:rsidRDefault="00E43B1F" w:rsidP="00D757C1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Discussion Summary</w:t>
            </w:r>
          </w:p>
        </w:tc>
        <w:tc>
          <w:tcPr>
            <w:tcW w:w="0" w:type="auto"/>
            <w:vAlign w:val="center"/>
            <w:hideMark/>
          </w:tcPr>
          <w:p w14:paraId="58A0388F" w14:textId="77777777" w:rsidR="00E43B1F" w:rsidRPr="00E43B1F" w:rsidRDefault="00E43B1F" w:rsidP="00D757C1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Decision Taken</w:t>
            </w:r>
          </w:p>
        </w:tc>
      </w:tr>
      <w:tr w:rsidR="00E43B1F" w:rsidRPr="00E43B1F" w14:paraId="573E86FD" w14:textId="77777777" w:rsidTr="00D75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CC9B" w14:textId="7D2C330C" w:rsidR="00E43B1F" w:rsidRPr="00E43B1F" w:rsidRDefault="00AA0988" w:rsidP="00AA0988">
            <w:r w:rsidRPr="00AA0988">
              <w:t>Final Idea Shortlist</w:t>
            </w:r>
          </w:p>
        </w:tc>
        <w:tc>
          <w:tcPr>
            <w:tcW w:w="0" w:type="auto"/>
            <w:vAlign w:val="center"/>
            <w:hideMark/>
          </w:tcPr>
          <w:p w14:paraId="4FF1291B" w14:textId="4A528E49" w:rsidR="00E43B1F" w:rsidRPr="00E43B1F" w:rsidRDefault="00AA0988" w:rsidP="00AA0988">
            <w:r w:rsidRPr="00AA0988">
              <w:t>four ideas: Gym App, Quiz AI, Crime Detector AI, and Sign Language Translator.</w:t>
            </w:r>
          </w:p>
        </w:tc>
        <w:tc>
          <w:tcPr>
            <w:tcW w:w="0" w:type="auto"/>
            <w:vAlign w:val="center"/>
            <w:hideMark/>
          </w:tcPr>
          <w:p w14:paraId="71C2BFA1" w14:textId="027E0DD8" w:rsidR="00E43B1F" w:rsidRPr="00E43B1F" w:rsidRDefault="00610364" w:rsidP="00D757C1">
            <w:r>
              <w:t>Idea Chosen: Quiz AI</w:t>
            </w:r>
          </w:p>
        </w:tc>
      </w:tr>
    </w:tbl>
    <w:p w14:paraId="482CDF6A" w14:textId="3BC3BA35" w:rsidR="00E43B1F" w:rsidRPr="00E43B1F" w:rsidRDefault="00610364" w:rsidP="00AA0988">
      <w:r>
        <w:pict w14:anchorId="23F9469F">
          <v:rect id="_x0000_i1028" style="width:0;height:1.5pt" o:hralign="center" o:hrstd="t" o:hr="t" fillcolor="#a0a0a0" stroked="f"/>
        </w:pict>
      </w:r>
    </w:p>
    <w:p w14:paraId="7C83C5DD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Next Meeting:</w:t>
      </w:r>
    </w:p>
    <w:p w14:paraId="664A9FC0" w14:textId="7BF9539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Date &amp; Time</w:t>
      </w:r>
      <w:r w:rsidRPr="00E43B1F">
        <w:t xml:space="preserve">: </w:t>
      </w:r>
      <w:r w:rsidR="00AA0988">
        <w:t>05/08/2025</w:t>
      </w:r>
    </w:p>
    <w:p w14:paraId="57DF7B50" w14:textId="7777777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Agenda for Next Meeting</w:t>
      </w:r>
      <w:r w:rsidRPr="00E43B1F">
        <w:t>:</w:t>
      </w:r>
    </w:p>
    <w:p w14:paraId="338AA1DA" w14:textId="7D16E714" w:rsidR="00E43B1F" w:rsidRPr="00E43B1F" w:rsidRDefault="00AA0988" w:rsidP="00E43B1F">
      <w:pPr>
        <w:numPr>
          <w:ilvl w:val="1"/>
          <w:numId w:val="4"/>
        </w:numPr>
      </w:pPr>
      <w:r>
        <w:t>Choose the final idea.</w:t>
      </w:r>
    </w:p>
    <w:p w14:paraId="29648377" w14:textId="03341EDB" w:rsidR="00E43B1F" w:rsidRPr="00E43B1F" w:rsidRDefault="00AA0988" w:rsidP="00AA0988">
      <w:pPr>
        <w:numPr>
          <w:ilvl w:val="1"/>
          <w:numId w:val="4"/>
        </w:numPr>
      </w:pPr>
      <w:r>
        <w:t>Discuss the used framework</w:t>
      </w:r>
    </w:p>
    <w:p w14:paraId="10142CBF" w14:textId="77777777" w:rsidR="00814907" w:rsidRPr="004A10F5" w:rsidRDefault="00814907" w:rsidP="004A10F5"/>
    <w:sectPr w:rsidR="00814907" w:rsidRPr="004A10F5" w:rsidSect="00814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1DF70" w14:textId="77777777" w:rsidR="00690423" w:rsidRDefault="00690423" w:rsidP="00281C43">
      <w:pPr>
        <w:spacing w:after="0" w:line="240" w:lineRule="auto"/>
      </w:pPr>
      <w:r>
        <w:separator/>
      </w:r>
    </w:p>
  </w:endnote>
  <w:endnote w:type="continuationSeparator" w:id="0">
    <w:p w14:paraId="45250F4E" w14:textId="77777777" w:rsidR="00690423" w:rsidRDefault="00690423" w:rsidP="002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0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92EC39" w14:textId="77777777" w:rsidR="00D15E9B" w:rsidRDefault="00D15E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27D305C" w14:textId="77777777" w:rsidR="00AD415E" w:rsidRDefault="00AD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464247"/>
      <w:docPartObj>
        <w:docPartGallery w:val="Page Numbers (Bottom of Page)"/>
        <w:docPartUnique/>
      </w:docPartObj>
    </w:sdtPr>
    <w:sdtEndPr/>
    <w:sdtContent>
      <w:sdt>
        <w:sdtPr>
          <w:id w:val="-530565115"/>
          <w:docPartObj>
            <w:docPartGallery w:val="Page Numbers (Top of Page)"/>
            <w:docPartUnique/>
          </w:docPartObj>
        </w:sdtPr>
        <w:sdtEndPr/>
        <w:sdtContent>
          <w:p w14:paraId="3397BDBA" w14:textId="77777777" w:rsidR="00814907" w:rsidRDefault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F56591E" w14:textId="77777777" w:rsidR="00814907" w:rsidRDefault="00814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0117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2A93AA" w14:textId="77777777" w:rsidR="00814907" w:rsidRDefault="00814907" w:rsidP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B6FC3D1" w14:textId="77777777" w:rsidR="00814907" w:rsidRDefault="0081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45272" w14:textId="77777777" w:rsidR="00690423" w:rsidRDefault="00690423" w:rsidP="00281C43">
      <w:pPr>
        <w:spacing w:after="0" w:line="240" w:lineRule="auto"/>
      </w:pPr>
      <w:r>
        <w:separator/>
      </w:r>
    </w:p>
  </w:footnote>
  <w:footnote w:type="continuationSeparator" w:id="0">
    <w:p w14:paraId="0F2C45D7" w14:textId="77777777" w:rsidR="00690423" w:rsidRDefault="00690423" w:rsidP="0028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B1366" w14:textId="77777777" w:rsidR="00281C43" w:rsidRDefault="00610364">
    <w:pPr>
      <w:pStyle w:val="Header"/>
    </w:pPr>
    <w:r>
      <w:rPr>
        <w:noProof/>
      </w:rPr>
      <w:pict w14:anchorId="66E8F1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5" o:spid="_x0000_s1032" type="#_x0000_t75" style="position:absolute;margin-left:0;margin-top:0;width:467.95pt;height:77.6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C6C31" w14:textId="77777777" w:rsidR="00281C43" w:rsidRDefault="00281C43" w:rsidP="00035E5B">
    <w:pPr>
      <w:pStyle w:val="Header"/>
      <w:jc w:val="center"/>
    </w:pPr>
  </w:p>
  <w:p w14:paraId="573F5C1B" w14:textId="77777777" w:rsidR="00281C43" w:rsidRDefault="00610364">
    <w:pPr>
      <w:pStyle w:val="Header"/>
    </w:pPr>
    <w:r>
      <w:rPr>
        <w:noProof/>
      </w:rPr>
      <w:pict w14:anchorId="1186A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6" o:spid="_x0000_s1033" type="#_x0000_t75" style="position:absolute;margin-left:0;margin-top:0;width:467.95pt;height:77.6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B0BE0" w14:textId="77777777" w:rsidR="00281C43" w:rsidRDefault="00814907" w:rsidP="00814907">
    <w:pPr>
      <w:pStyle w:val="Header"/>
      <w:jc w:val="center"/>
    </w:pPr>
    <w:r>
      <w:rPr>
        <w:noProof/>
      </w:rPr>
      <w:drawing>
        <wp:inline distT="0" distB="0" distL="0" distR="0" wp14:anchorId="76F71602" wp14:editId="00144E15">
          <wp:extent cx="621102" cy="664035"/>
          <wp:effectExtent l="0" t="0" r="7620" b="3175"/>
          <wp:docPr id="10963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89927" name="Picture 10963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56" cy="67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0364">
      <w:rPr>
        <w:noProof/>
      </w:rPr>
      <w:pict w14:anchorId="260418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4" o:spid="_x0000_s1031" type="#_x0000_t75" style="position:absolute;left:0;text-align:left;margin-left:0;margin-top:0;width:467.95pt;height:77.6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A09"/>
    <w:multiLevelType w:val="hybridMultilevel"/>
    <w:tmpl w:val="943EA6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727DC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B4CBD"/>
    <w:multiLevelType w:val="multilevel"/>
    <w:tmpl w:val="E3BC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915C0"/>
    <w:multiLevelType w:val="multilevel"/>
    <w:tmpl w:val="8E1C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E3515"/>
    <w:multiLevelType w:val="multilevel"/>
    <w:tmpl w:val="305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7A8C"/>
    <w:multiLevelType w:val="multilevel"/>
    <w:tmpl w:val="2C7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800F09"/>
    <w:multiLevelType w:val="multilevel"/>
    <w:tmpl w:val="8E1C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17718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27DC7"/>
    <w:multiLevelType w:val="multilevel"/>
    <w:tmpl w:val="005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F6E65"/>
    <w:multiLevelType w:val="multilevel"/>
    <w:tmpl w:val="DD6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E79B0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B20F1"/>
    <w:multiLevelType w:val="multilevel"/>
    <w:tmpl w:val="FDE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10C09"/>
    <w:multiLevelType w:val="multilevel"/>
    <w:tmpl w:val="ADBA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E0758"/>
    <w:multiLevelType w:val="hybridMultilevel"/>
    <w:tmpl w:val="70583A6E"/>
    <w:lvl w:ilvl="0" w:tplc="C48CC01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40978">
    <w:abstractNumId w:val="12"/>
  </w:num>
  <w:num w:numId="2" w16cid:durableId="1563296355">
    <w:abstractNumId w:val="9"/>
  </w:num>
  <w:num w:numId="3" w16cid:durableId="1896353033">
    <w:abstractNumId w:val="10"/>
  </w:num>
  <w:num w:numId="4" w16cid:durableId="1510097317">
    <w:abstractNumId w:val="11"/>
  </w:num>
  <w:num w:numId="5" w16cid:durableId="867791088">
    <w:abstractNumId w:val="5"/>
  </w:num>
  <w:num w:numId="6" w16cid:durableId="668679314">
    <w:abstractNumId w:val="7"/>
  </w:num>
  <w:num w:numId="7" w16cid:durableId="1786314865">
    <w:abstractNumId w:val="2"/>
  </w:num>
  <w:num w:numId="8" w16cid:durableId="1866939313">
    <w:abstractNumId w:val="1"/>
  </w:num>
  <w:num w:numId="9" w16cid:durableId="581060682">
    <w:abstractNumId w:val="4"/>
  </w:num>
  <w:num w:numId="10" w16cid:durableId="925964753">
    <w:abstractNumId w:val="3"/>
  </w:num>
  <w:num w:numId="11" w16cid:durableId="1891065382">
    <w:abstractNumId w:val="8"/>
  </w:num>
  <w:num w:numId="12" w16cid:durableId="1687709097">
    <w:abstractNumId w:val="6"/>
  </w:num>
  <w:num w:numId="13" w16cid:durableId="2130313528">
    <w:abstractNumId w:val="13"/>
  </w:num>
  <w:num w:numId="14" w16cid:durableId="185017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23"/>
    <w:rsid w:val="00027CDC"/>
    <w:rsid w:val="00035E5B"/>
    <w:rsid w:val="000773AC"/>
    <w:rsid w:val="000C08E2"/>
    <w:rsid w:val="000F53B2"/>
    <w:rsid w:val="001D7333"/>
    <w:rsid w:val="00281C43"/>
    <w:rsid w:val="002B6561"/>
    <w:rsid w:val="00372613"/>
    <w:rsid w:val="00471928"/>
    <w:rsid w:val="004A10F5"/>
    <w:rsid w:val="00546F6C"/>
    <w:rsid w:val="005D7B20"/>
    <w:rsid w:val="005E2E63"/>
    <w:rsid w:val="006025E4"/>
    <w:rsid w:val="00610364"/>
    <w:rsid w:val="006345ED"/>
    <w:rsid w:val="00690423"/>
    <w:rsid w:val="006D37FF"/>
    <w:rsid w:val="00705B8F"/>
    <w:rsid w:val="007241C3"/>
    <w:rsid w:val="00814907"/>
    <w:rsid w:val="00A41963"/>
    <w:rsid w:val="00AA0988"/>
    <w:rsid w:val="00AD415E"/>
    <w:rsid w:val="00B57264"/>
    <w:rsid w:val="00C50F1D"/>
    <w:rsid w:val="00C64950"/>
    <w:rsid w:val="00C93B95"/>
    <w:rsid w:val="00CA3CCC"/>
    <w:rsid w:val="00CC79CA"/>
    <w:rsid w:val="00D15E9B"/>
    <w:rsid w:val="00D757C1"/>
    <w:rsid w:val="00D86477"/>
    <w:rsid w:val="00E43B1F"/>
    <w:rsid w:val="00E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412424C"/>
  <w15:chartTrackingRefBased/>
  <w15:docId w15:val="{78B05534-85AD-4ED2-BA83-2D1AE5C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3"/>
  </w:style>
  <w:style w:type="paragraph" w:styleId="Footer">
    <w:name w:val="footer"/>
    <w:basedOn w:val="Normal"/>
    <w:link w:val="Foot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3"/>
  </w:style>
  <w:style w:type="paragraph" w:styleId="NormalWeb">
    <w:name w:val="Normal (Web)"/>
    <w:basedOn w:val="Normal"/>
    <w:uiPriority w:val="99"/>
    <w:semiHidden/>
    <w:unhideWhenUsed/>
    <w:rsid w:val="0060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8B1-E049-46B6-AC48-08D23E3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Albaba</dc:creator>
  <cp:keywords/>
  <dc:description/>
  <cp:lastModifiedBy>فيصل مروان عبد الجواد البابا</cp:lastModifiedBy>
  <cp:revision>3</cp:revision>
  <dcterms:created xsi:type="dcterms:W3CDTF">2025-08-04T10:38:00Z</dcterms:created>
  <dcterms:modified xsi:type="dcterms:W3CDTF">2025-08-06T18:13:00Z</dcterms:modified>
</cp:coreProperties>
</file>