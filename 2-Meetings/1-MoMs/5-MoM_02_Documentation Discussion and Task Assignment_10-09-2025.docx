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C5B1" w14:textId="77777777" w:rsidR="00E43B1F" w:rsidRPr="00E43B1F" w:rsidRDefault="00E43B1F" w:rsidP="00E43B1F">
      <w:r w:rsidRPr="00E43B1F">
        <w:rPr>
          <w:b/>
          <w:bCs/>
        </w:rPr>
        <w:t>Mutah University – Graduation Project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269"/>
      </w:tblGrid>
      <w:tr w:rsidR="00E43B1F" w:rsidRPr="00E43B1F" w14:paraId="6F6DC9F2" w14:textId="77777777" w:rsidTr="00E43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5E90D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Meeting Title</w:t>
            </w:r>
          </w:p>
        </w:tc>
        <w:tc>
          <w:tcPr>
            <w:tcW w:w="0" w:type="auto"/>
            <w:vAlign w:val="center"/>
            <w:hideMark/>
          </w:tcPr>
          <w:p w14:paraId="628A51B7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[Enter Meeting Title]</w:t>
            </w:r>
          </w:p>
        </w:tc>
      </w:tr>
      <w:tr w:rsidR="00E43B1F" w:rsidRPr="00E43B1F" w14:paraId="40066970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3B67" w14:textId="77777777" w:rsidR="00E43B1F" w:rsidRPr="00E43B1F" w:rsidRDefault="00E43B1F" w:rsidP="00E43B1F">
            <w:r w:rsidRPr="00E43B1F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98CD3D" w14:textId="25993F3D" w:rsidR="00E43B1F" w:rsidRPr="00E43B1F" w:rsidRDefault="0006784C" w:rsidP="00E43B1F">
            <w:r>
              <w:t>10/09/2025</w:t>
            </w:r>
          </w:p>
        </w:tc>
      </w:tr>
      <w:tr w:rsidR="00E43B1F" w:rsidRPr="00E43B1F" w14:paraId="6350D9E6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C414" w14:textId="77777777" w:rsidR="00E43B1F" w:rsidRPr="00E43B1F" w:rsidRDefault="00E43B1F" w:rsidP="00E43B1F">
            <w:r w:rsidRPr="00E43B1F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1FA1DAA" w14:textId="1C4BC8B8" w:rsidR="00E43B1F" w:rsidRPr="00E43B1F" w:rsidRDefault="0006784C" w:rsidP="00E43B1F">
            <w:r>
              <w:t>10:00AM to 10:45AM</w:t>
            </w:r>
          </w:p>
        </w:tc>
      </w:tr>
      <w:tr w:rsidR="00E43B1F" w:rsidRPr="00E43B1F" w14:paraId="7A78CB49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2FE9" w14:textId="77777777" w:rsidR="00E43B1F" w:rsidRPr="00E43B1F" w:rsidRDefault="00E43B1F" w:rsidP="00E43B1F">
            <w:r w:rsidRPr="00E43B1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46ED1F1" w14:textId="75A4783B" w:rsidR="00E43B1F" w:rsidRPr="00E43B1F" w:rsidRDefault="0006784C" w:rsidP="00E43B1F">
            <w:r>
              <w:t>Dr. Khaled Office</w:t>
            </w:r>
          </w:p>
        </w:tc>
      </w:tr>
      <w:tr w:rsidR="00E43B1F" w:rsidRPr="00E43B1F" w14:paraId="4A89BD7F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BAD54" w14:textId="77777777" w:rsidR="00E43B1F" w:rsidRPr="00E43B1F" w:rsidRDefault="00E43B1F" w:rsidP="00E43B1F">
            <w:r w:rsidRPr="00E43B1F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4BD52218" w14:textId="0FFEC862" w:rsidR="00E43B1F" w:rsidRPr="00E43B1F" w:rsidRDefault="0006784C" w:rsidP="00E43B1F">
            <w:r>
              <w:t>Faisal Albaba</w:t>
            </w:r>
          </w:p>
        </w:tc>
      </w:tr>
    </w:tbl>
    <w:p w14:paraId="2137959E" w14:textId="77777777" w:rsidR="00E43B1F" w:rsidRPr="00E43B1F" w:rsidRDefault="0074208E" w:rsidP="00E43B1F">
      <w:r>
        <w:pict w14:anchorId="2987EB4F">
          <v:rect id="_x0000_i1025" style="width:0;height:1.5pt" o:hralign="center" o:hrstd="t" o:hr="t" fillcolor="#a0a0a0" stroked="f"/>
        </w:pict>
      </w:r>
    </w:p>
    <w:p w14:paraId="6C739820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Attendees: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2430"/>
      </w:tblGrid>
      <w:tr w:rsidR="00E43B1F" w:rsidRPr="00E43B1F" w14:paraId="1111B112" w14:textId="77777777" w:rsidTr="0006784C">
        <w:trPr>
          <w:tblHeader/>
          <w:tblCellSpacing w:w="15" w:type="dxa"/>
        </w:trPr>
        <w:tc>
          <w:tcPr>
            <w:tcW w:w="2655" w:type="dxa"/>
            <w:vAlign w:val="center"/>
            <w:hideMark/>
          </w:tcPr>
          <w:p w14:paraId="299FF9A4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Name</w:t>
            </w:r>
          </w:p>
        </w:tc>
        <w:tc>
          <w:tcPr>
            <w:tcW w:w="2385" w:type="dxa"/>
            <w:vAlign w:val="center"/>
            <w:hideMark/>
          </w:tcPr>
          <w:p w14:paraId="7938BF59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Role</w:t>
            </w:r>
          </w:p>
        </w:tc>
      </w:tr>
      <w:tr w:rsidR="00E43B1F" w:rsidRPr="00E43B1F" w14:paraId="4441504B" w14:textId="77777777" w:rsidTr="0006784C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6EC2BD34" w14:textId="77777777" w:rsidR="00E43B1F" w:rsidRPr="00E43B1F" w:rsidRDefault="00E43B1F" w:rsidP="00E43B1F">
            <w:r>
              <w:t>Faisal Albaba</w:t>
            </w:r>
          </w:p>
        </w:tc>
        <w:tc>
          <w:tcPr>
            <w:tcW w:w="2385" w:type="dxa"/>
            <w:vAlign w:val="center"/>
            <w:hideMark/>
          </w:tcPr>
          <w:p w14:paraId="3FE16089" w14:textId="77777777" w:rsidR="00E43B1F" w:rsidRPr="00E43B1F" w:rsidRDefault="00E43B1F" w:rsidP="00E43B1F">
            <w:r>
              <w:t>Team Member</w:t>
            </w:r>
          </w:p>
        </w:tc>
      </w:tr>
      <w:tr w:rsidR="00E43B1F" w:rsidRPr="00E43B1F" w14:paraId="10B6CB64" w14:textId="77777777" w:rsidTr="0006784C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18B23600" w14:textId="76A3CE00" w:rsidR="00E43B1F" w:rsidRPr="00E43B1F" w:rsidRDefault="0006784C" w:rsidP="00E43B1F">
            <w:r>
              <w:t>Dr. Khaled Tarawneh</w:t>
            </w:r>
          </w:p>
        </w:tc>
        <w:tc>
          <w:tcPr>
            <w:tcW w:w="2385" w:type="dxa"/>
            <w:vAlign w:val="center"/>
            <w:hideMark/>
          </w:tcPr>
          <w:p w14:paraId="07CE4EEF" w14:textId="1C7FBC3C" w:rsidR="00E43B1F" w:rsidRPr="00E43B1F" w:rsidRDefault="00E43B1F" w:rsidP="00E43B1F">
            <w:r>
              <w:t xml:space="preserve">Team </w:t>
            </w:r>
            <w:r w:rsidR="0006784C">
              <w:t>Instructor</w:t>
            </w:r>
          </w:p>
        </w:tc>
      </w:tr>
    </w:tbl>
    <w:p w14:paraId="66EE2516" w14:textId="77777777" w:rsidR="00E43B1F" w:rsidRPr="00E43B1F" w:rsidRDefault="0074208E" w:rsidP="00E43B1F">
      <w:r>
        <w:pict w14:anchorId="5E5B0F03">
          <v:rect id="_x0000_i1026" style="width:0;height:1.5pt" o:hralign="center" o:hrstd="t" o:hr="t" fillcolor="#a0a0a0" stroked="f"/>
        </w:pict>
      </w:r>
    </w:p>
    <w:p w14:paraId="5911AD02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Agenda:</w:t>
      </w:r>
    </w:p>
    <w:p w14:paraId="16ECA842" w14:textId="5ABDA1B4" w:rsidR="0006784C" w:rsidRPr="0006784C" w:rsidRDefault="0006784C" w:rsidP="0006784C">
      <w:pPr>
        <w:pStyle w:val="ListParagraph"/>
        <w:numPr>
          <w:ilvl w:val="0"/>
          <w:numId w:val="6"/>
        </w:numPr>
      </w:pPr>
      <w:r w:rsidRPr="0006784C">
        <w:t>Discuss the Team Framework</w:t>
      </w:r>
    </w:p>
    <w:p w14:paraId="0FFFA11B" w14:textId="051A799C" w:rsidR="0006784C" w:rsidRPr="0006784C" w:rsidRDefault="0006784C" w:rsidP="0006784C">
      <w:pPr>
        <w:pStyle w:val="ListParagraph"/>
        <w:numPr>
          <w:ilvl w:val="0"/>
          <w:numId w:val="6"/>
        </w:numPr>
      </w:pPr>
      <w:r w:rsidRPr="0006784C">
        <w:t>Chapter 1 &amp; 2 Documentation Updates</w:t>
      </w:r>
    </w:p>
    <w:p w14:paraId="5CD433F7" w14:textId="428F89B2" w:rsidR="0006784C" w:rsidRPr="0006784C" w:rsidRDefault="0006784C" w:rsidP="0006784C">
      <w:pPr>
        <w:pStyle w:val="ListParagraph"/>
        <w:numPr>
          <w:ilvl w:val="0"/>
          <w:numId w:val="6"/>
        </w:numPr>
      </w:pPr>
      <w:r w:rsidRPr="0006784C">
        <w:t>Task Assignments and Deadlines</w:t>
      </w:r>
    </w:p>
    <w:p w14:paraId="52792AD0" w14:textId="77777777" w:rsidR="00D757C1" w:rsidRDefault="00D757C1" w:rsidP="00D757C1">
      <w:pPr>
        <w:ind w:left="720"/>
      </w:pPr>
    </w:p>
    <w:p w14:paraId="0D6C6095" w14:textId="77777777" w:rsidR="00D757C1" w:rsidRDefault="00D757C1" w:rsidP="00D757C1">
      <w:pPr>
        <w:ind w:left="720"/>
      </w:pPr>
    </w:p>
    <w:p w14:paraId="11C1E0A4" w14:textId="77777777" w:rsidR="00D757C1" w:rsidRDefault="00D757C1" w:rsidP="00D757C1">
      <w:pPr>
        <w:ind w:left="720"/>
      </w:pPr>
    </w:p>
    <w:p w14:paraId="55D3A302" w14:textId="77777777" w:rsidR="00D757C1" w:rsidRDefault="00D757C1" w:rsidP="00D757C1">
      <w:pPr>
        <w:ind w:left="720"/>
      </w:pPr>
    </w:p>
    <w:p w14:paraId="33215CBE" w14:textId="77777777" w:rsidR="00D757C1" w:rsidRDefault="00D757C1" w:rsidP="00D757C1">
      <w:pPr>
        <w:ind w:left="720"/>
      </w:pPr>
    </w:p>
    <w:p w14:paraId="7D230A1C" w14:textId="77777777" w:rsidR="00D757C1" w:rsidRDefault="00D757C1" w:rsidP="00D757C1">
      <w:pPr>
        <w:ind w:left="720"/>
        <w:rPr>
          <w:b/>
          <w:bCs/>
        </w:rPr>
      </w:pPr>
    </w:p>
    <w:p w14:paraId="67934FF7" w14:textId="77777777" w:rsidR="0006784C" w:rsidRDefault="0006784C" w:rsidP="00D757C1">
      <w:pPr>
        <w:ind w:left="720"/>
        <w:rPr>
          <w:b/>
          <w:bCs/>
        </w:rPr>
      </w:pPr>
    </w:p>
    <w:p w14:paraId="6D70A481" w14:textId="77777777" w:rsidR="0006784C" w:rsidRDefault="0006784C" w:rsidP="00D757C1">
      <w:pPr>
        <w:ind w:left="720"/>
        <w:rPr>
          <w:b/>
          <w:bCs/>
        </w:rPr>
      </w:pPr>
    </w:p>
    <w:p w14:paraId="3105D022" w14:textId="77777777" w:rsidR="0006784C" w:rsidRPr="00E43B1F" w:rsidRDefault="0006784C" w:rsidP="00D757C1">
      <w:pPr>
        <w:ind w:left="720"/>
      </w:pPr>
    </w:p>
    <w:p w14:paraId="4447D439" w14:textId="77777777" w:rsidR="00E43B1F" w:rsidRPr="00E43B1F" w:rsidRDefault="0074208E" w:rsidP="00E43B1F">
      <w:r>
        <w:lastRenderedPageBreak/>
        <w:pict w14:anchorId="665BD3B5">
          <v:rect id="_x0000_i1027" style="width:0;height:1.5pt" o:hralign="center" o:hrstd="t" o:hr="t" fillcolor="#a0a0a0" stroked="f"/>
        </w:pict>
      </w:r>
    </w:p>
    <w:p w14:paraId="12A578E2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Discussion Points &amp; Decisions: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5247"/>
        <w:gridCol w:w="2496"/>
      </w:tblGrid>
      <w:tr w:rsidR="0074208E" w:rsidRPr="0074208E" w14:paraId="37175C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2B987" w14:textId="77777777" w:rsidR="0074208E" w:rsidRPr="0074208E" w:rsidRDefault="0074208E" w:rsidP="0074208E">
            <w:pPr>
              <w:rPr>
                <w:b/>
                <w:bCs/>
              </w:rPr>
            </w:pPr>
            <w:r w:rsidRPr="0074208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084514D" w14:textId="77777777" w:rsidR="0074208E" w:rsidRPr="0074208E" w:rsidRDefault="0074208E" w:rsidP="0074208E">
            <w:pPr>
              <w:rPr>
                <w:b/>
                <w:bCs/>
              </w:rPr>
            </w:pPr>
            <w:r w:rsidRPr="0074208E">
              <w:rPr>
                <w:b/>
                <w:bCs/>
              </w:rPr>
              <w:t>Discussion Summary</w:t>
            </w:r>
          </w:p>
        </w:tc>
        <w:tc>
          <w:tcPr>
            <w:tcW w:w="0" w:type="auto"/>
            <w:vAlign w:val="center"/>
            <w:hideMark/>
          </w:tcPr>
          <w:p w14:paraId="0F2FC7F9" w14:textId="77777777" w:rsidR="0074208E" w:rsidRPr="0074208E" w:rsidRDefault="0074208E" w:rsidP="0074208E">
            <w:pPr>
              <w:rPr>
                <w:b/>
                <w:bCs/>
              </w:rPr>
            </w:pPr>
            <w:r w:rsidRPr="0074208E">
              <w:rPr>
                <w:b/>
                <w:bCs/>
              </w:rPr>
              <w:t>Decision Taken</w:t>
            </w:r>
          </w:p>
        </w:tc>
      </w:tr>
      <w:tr w:rsidR="0074208E" w:rsidRPr="0074208E" w14:paraId="68362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4117" w14:textId="77777777" w:rsidR="0074208E" w:rsidRPr="0074208E" w:rsidRDefault="0074208E" w:rsidP="0074208E">
            <w:r w:rsidRPr="0074208E">
              <w:t>Discuss the Team Framework</w:t>
            </w:r>
          </w:p>
        </w:tc>
        <w:tc>
          <w:tcPr>
            <w:tcW w:w="0" w:type="auto"/>
            <w:vAlign w:val="center"/>
            <w:hideMark/>
          </w:tcPr>
          <w:p w14:paraId="5381D7BC" w14:textId="77777777" w:rsidR="0074208E" w:rsidRPr="0074208E" w:rsidRDefault="0074208E" w:rsidP="0074208E">
            <w:r w:rsidRPr="0074208E">
              <w:t>Reviewed how tasks are divided among team members and how to collaborate on documentation.</w:t>
            </w:r>
          </w:p>
        </w:tc>
        <w:tc>
          <w:tcPr>
            <w:tcW w:w="0" w:type="auto"/>
            <w:vAlign w:val="center"/>
            <w:hideMark/>
          </w:tcPr>
          <w:p w14:paraId="373E32F8" w14:textId="77777777" w:rsidR="0074208E" w:rsidRPr="0074208E" w:rsidRDefault="0074208E" w:rsidP="0074208E">
            <w:r w:rsidRPr="0074208E">
              <w:t>Chapter 1 assigned to Nart, Shahm, Bara’a; Chapter 2 to Faisal &amp; Qotiph</w:t>
            </w:r>
          </w:p>
        </w:tc>
      </w:tr>
      <w:tr w:rsidR="0074208E" w:rsidRPr="0074208E" w14:paraId="5A129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DA56" w14:textId="77777777" w:rsidR="0074208E" w:rsidRPr="0074208E" w:rsidRDefault="0074208E" w:rsidP="0074208E">
            <w:r w:rsidRPr="0074208E">
              <w:t>Chapter 2 Renaming</w:t>
            </w:r>
          </w:p>
        </w:tc>
        <w:tc>
          <w:tcPr>
            <w:tcW w:w="0" w:type="auto"/>
            <w:vAlign w:val="center"/>
            <w:hideMark/>
          </w:tcPr>
          <w:p w14:paraId="7912C98A" w14:textId="77777777" w:rsidR="0074208E" w:rsidRPr="0074208E" w:rsidRDefault="0074208E" w:rsidP="0074208E">
            <w:r w:rsidRPr="0074208E">
              <w:t>Decided to rename Chapter 2 to “Theoretical Background and Literature Review” with four topics: AI intro, quiz creation using AI, multimedia content tools, and introduction of Quiz AI.</w:t>
            </w:r>
          </w:p>
        </w:tc>
        <w:tc>
          <w:tcPr>
            <w:tcW w:w="0" w:type="auto"/>
            <w:vAlign w:val="center"/>
            <w:hideMark/>
          </w:tcPr>
          <w:p w14:paraId="60CAAB18" w14:textId="77777777" w:rsidR="0074208E" w:rsidRPr="0074208E" w:rsidRDefault="0074208E" w:rsidP="0074208E">
            <w:r w:rsidRPr="0074208E">
              <w:t>Updated Chapter 2 title and main topics agreed upon.</w:t>
            </w:r>
          </w:p>
        </w:tc>
      </w:tr>
      <w:tr w:rsidR="0074208E" w:rsidRPr="0074208E" w14:paraId="769CCA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E562" w14:textId="77777777" w:rsidR="0074208E" w:rsidRPr="0074208E" w:rsidRDefault="0074208E" w:rsidP="0074208E">
            <w:r w:rsidRPr="0074208E">
              <w:t>Deadlines</w:t>
            </w:r>
          </w:p>
        </w:tc>
        <w:tc>
          <w:tcPr>
            <w:tcW w:w="0" w:type="auto"/>
            <w:vAlign w:val="center"/>
            <w:hideMark/>
          </w:tcPr>
          <w:p w14:paraId="47F79307" w14:textId="77777777" w:rsidR="0074208E" w:rsidRPr="0074208E" w:rsidRDefault="0074208E" w:rsidP="0074208E">
            <w:r w:rsidRPr="0074208E">
              <w:t xml:space="preserve">Set deadlines to finish drafts by Thursday 14/8 and </w:t>
            </w:r>
            <w:proofErr w:type="gramStart"/>
            <w:r w:rsidRPr="0074208E">
              <w:t>present</w:t>
            </w:r>
            <w:proofErr w:type="gramEnd"/>
            <w:r w:rsidRPr="0074208E">
              <w:t xml:space="preserve"> to instructor by Sunday 17/8.</w:t>
            </w:r>
          </w:p>
        </w:tc>
        <w:tc>
          <w:tcPr>
            <w:tcW w:w="0" w:type="auto"/>
            <w:vAlign w:val="center"/>
            <w:hideMark/>
          </w:tcPr>
          <w:p w14:paraId="7FD056BF" w14:textId="77777777" w:rsidR="0074208E" w:rsidRPr="0074208E" w:rsidRDefault="0074208E" w:rsidP="0074208E">
            <w:r w:rsidRPr="0074208E">
              <w:t>All work on chapters 1 and 2 to be completed and approved by 14/8.</w:t>
            </w:r>
          </w:p>
        </w:tc>
      </w:tr>
    </w:tbl>
    <w:p w14:paraId="23CBA1EC" w14:textId="0097304B" w:rsidR="00D757C1" w:rsidRDefault="00D757C1" w:rsidP="0074208E"/>
    <w:p w14:paraId="560F9EEB" w14:textId="77777777" w:rsidR="00E43B1F" w:rsidRPr="00E43B1F" w:rsidRDefault="0074208E" w:rsidP="00E43B1F">
      <w:r>
        <w:pict w14:anchorId="6BD5BCFD">
          <v:rect id="_x0000_i1028" style="width:0;height:1.5pt" o:hralign="center" o:hrstd="t" o:hr="t" fillcolor="#a0a0a0" stroked="f"/>
        </w:pict>
      </w:r>
    </w:p>
    <w:p w14:paraId="30508DF4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Action Items:</w:t>
      </w:r>
    </w:p>
    <w:tbl>
      <w:tblPr>
        <w:tblW w:w="99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2340"/>
        <w:gridCol w:w="2070"/>
      </w:tblGrid>
      <w:tr w:rsidR="0074208E" w:rsidRPr="0074208E" w14:paraId="42915675" w14:textId="77777777" w:rsidTr="0074208E">
        <w:trPr>
          <w:tblHeader/>
          <w:tblCellSpacing w:w="15" w:type="dxa"/>
        </w:trPr>
        <w:tc>
          <w:tcPr>
            <w:tcW w:w="5535" w:type="dxa"/>
            <w:vAlign w:val="center"/>
            <w:hideMark/>
          </w:tcPr>
          <w:p w14:paraId="5B8580F8" w14:textId="77777777" w:rsidR="0074208E" w:rsidRPr="0074208E" w:rsidRDefault="0074208E" w:rsidP="0074208E">
            <w:pPr>
              <w:rPr>
                <w:b/>
                <w:bCs/>
              </w:rPr>
            </w:pPr>
            <w:r w:rsidRPr="0074208E">
              <w:rPr>
                <w:b/>
                <w:bCs/>
              </w:rPr>
              <w:t>Task</w:t>
            </w:r>
          </w:p>
        </w:tc>
        <w:tc>
          <w:tcPr>
            <w:tcW w:w="2310" w:type="dxa"/>
            <w:vAlign w:val="center"/>
            <w:hideMark/>
          </w:tcPr>
          <w:p w14:paraId="2BB1988A" w14:textId="77777777" w:rsidR="0074208E" w:rsidRPr="0074208E" w:rsidRDefault="0074208E" w:rsidP="0074208E">
            <w:pPr>
              <w:rPr>
                <w:b/>
                <w:bCs/>
              </w:rPr>
            </w:pPr>
            <w:r w:rsidRPr="0074208E">
              <w:rPr>
                <w:b/>
                <w:bCs/>
              </w:rPr>
              <w:t>Responsible</w:t>
            </w:r>
          </w:p>
        </w:tc>
        <w:tc>
          <w:tcPr>
            <w:tcW w:w="2025" w:type="dxa"/>
            <w:vAlign w:val="center"/>
            <w:hideMark/>
          </w:tcPr>
          <w:p w14:paraId="5735B5EE" w14:textId="77777777" w:rsidR="0074208E" w:rsidRPr="0074208E" w:rsidRDefault="0074208E" w:rsidP="0074208E">
            <w:pPr>
              <w:rPr>
                <w:b/>
                <w:bCs/>
              </w:rPr>
            </w:pPr>
            <w:r w:rsidRPr="0074208E">
              <w:rPr>
                <w:b/>
                <w:bCs/>
              </w:rPr>
              <w:t>Deadline</w:t>
            </w:r>
          </w:p>
        </w:tc>
      </w:tr>
      <w:tr w:rsidR="0074208E" w:rsidRPr="0074208E" w14:paraId="61D0850F" w14:textId="77777777" w:rsidTr="0074208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5CAEAF07" w14:textId="77777777" w:rsidR="0074208E" w:rsidRPr="0074208E" w:rsidRDefault="0074208E" w:rsidP="0074208E">
            <w:r w:rsidRPr="0074208E">
              <w:t>Complete Chapter 2 with new title and topics</w:t>
            </w:r>
          </w:p>
        </w:tc>
        <w:tc>
          <w:tcPr>
            <w:tcW w:w="2310" w:type="dxa"/>
            <w:vAlign w:val="center"/>
            <w:hideMark/>
          </w:tcPr>
          <w:p w14:paraId="347D884B" w14:textId="57223113" w:rsidR="0074208E" w:rsidRPr="0074208E" w:rsidRDefault="0074208E" w:rsidP="0074208E">
            <w:r w:rsidRPr="0074208E">
              <w:t>Faisa</w:t>
            </w:r>
            <w:r>
              <w:t>l</w:t>
            </w:r>
            <w:r w:rsidRPr="0074208E">
              <w:t>, Qotiph</w:t>
            </w:r>
          </w:p>
        </w:tc>
        <w:tc>
          <w:tcPr>
            <w:tcW w:w="2025" w:type="dxa"/>
            <w:vAlign w:val="center"/>
            <w:hideMark/>
          </w:tcPr>
          <w:p w14:paraId="4EE27C89" w14:textId="77777777" w:rsidR="0074208E" w:rsidRPr="0074208E" w:rsidRDefault="0074208E" w:rsidP="0074208E">
            <w:r w:rsidRPr="0074208E">
              <w:t>14/08/2025</w:t>
            </w:r>
          </w:p>
        </w:tc>
      </w:tr>
      <w:tr w:rsidR="0074208E" w:rsidRPr="0074208E" w14:paraId="13BEE18E" w14:textId="77777777" w:rsidTr="0074208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178D82DE" w14:textId="77777777" w:rsidR="0074208E" w:rsidRPr="0074208E" w:rsidRDefault="0074208E" w:rsidP="0074208E">
            <w:r w:rsidRPr="0074208E">
              <w:t>Complete Chapter 1</w:t>
            </w:r>
          </w:p>
        </w:tc>
        <w:tc>
          <w:tcPr>
            <w:tcW w:w="2310" w:type="dxa"/>
            <w:vAlign w:val="center"/>
            <w:hideMark/>
          </w:tcPr>
          <w:p w14:paraId="2AE24023" w14:textId="77777777" w:rsidR="0074208E" w:rsidRPr="0074208E" w:rsidRDefault="0074208E" w:rsidP="0074208E">
            <w:r w:rsidRPr="0074208E">
              <w:t>Nart, Shahm, Bara’a</w:t>
            </w:r>
          </w:p>
        </w:tc>
        <w:tc>
          <w:tcPr>
            <w:tcW w:w="2025" w:type="dxa"/>
            <w:vAlign w:val="center"/>
            <w:hideMark/>
          </w:tcPr>
          <w:p w14:paraId="44C34F1D" w14:textId="77777777" w:rsidR="0074208E" w:rsidRPr="0074208E" w:rsidRDefault="0074208E" w:rsidP="0074208E">
            <w:r w:rsidRPr="0074208E">
              <w:t>14/08/2025</w:t>
            </w:r>
          </w:p>
        </w:tc>
      </w:tr>
      <w:tr w:rsidR="0074208E" w:rsidRPr="0074208E" w14:paraId="176C4A42" w14:textId="77777777" w:rsidTr="0074208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1CDFCC25" w14:textId="77777777" w:rsidR="0074208E" w:rsidRPr="0074208E" w:rsidRDefault="0074208E" w:rsidP="0074208E">
            <w:r w:rsidRPr="0074208E">
              <w:t>Review and approve both chapters</w:t>
            </w:r>
          </w:p>
        </w:tc>
        <w:tc>
          <w:tcPr>
            <w:tcW w:w="2310" w:type="dxa"/>
            <w:vAlign w:val="center"/>
            <w:hideMark/>
          </w:tcPr>
          <w:p w14:paraId="50A76CD3" w14:textId="77777777" w:rsidR="0074208E" w:rsidRPr="0074208E" w:rsidRDefault="0074208E" w:rsidP="0074208E">
            <w:r w:rsidRPr="0074208E">
              <w:t>Whole Team</w:t>
            </w:r>
          </w:p>
        </w:tc>
        <w:tc>
          <w:tcPr>
            <w:tcW w:w="2025" w:type="dxa"/>
            <w:vAlign w:val="center"/>
            <w:hideMark/>
          </w:tcPr>
          <w:p w14:paraId="4206BC22" w14:textId="77777777" w:rsidR="0074208E" w:rsidRPr="0074208E" w:rsidRDefault="0074208E" w:rsidP="0074208E">
            <w:r w:rsidRPr="0074208E">
              <w:t>14/08/2025</w:t>
            </w:r>
          </w:p>
        </w:tc>
      </w:tr>
      <w:tr w:rsidR="0074208E" w:rsidRPr="0074208E" w14:paraId="6E803E1C" w14:textId="77777777" w:rsidTr="0074208E">
        <w:trPr>
          <w:tblCellSpacing w:w="15" w:type="dxa"/>
        </w:trPr>
        <w:tc>
          <w:tcPr>
            <w:tcW w:w="5535" w:type="dxa"/>
            <w:vAlign w:val="center"/>
            <w:hideMark/>
          </w:tcPr>
          <w:p w14:paraId="30697AA7" w14:textId="77777777" w:rsidR="0074208E" w:rsidRPr="0074208E" w:rsidRDefault="0074208E" w:rsidP="0074208E">
            <w:r w:rsidRPr="0074208E">
              <w:t>Present chapters to instructor</w:t>
            </w:r>
          </w:p>
        </w:tc>
        <w:tc>
          <w:tcPr>
            <w:tcW w:w="2310" w:type="dxa"/>
            <w:vAlign w:val="center"/>
            <w:hideMark/>
          </w:tcPr>
          <w:p w14:paraId="599326BE" w14:textId="0561A46D" w:rsidR="0074208E" w:rsidRPr="0074208E" w:rsidRDefault="0074208E" w:rsidP="0074208E">
            <w:r>
              <w:t>Whole Team</w:t>
            </w:r>
          </w:p>
        </w:tc>
        <w:tc>
          <w:tcPr>
            <w:tcW w:w="2025" w:type="dxa"/>
            <w:vAlign w:val="center"/>
            <w:hideMark/>
          </w:tcPr>
          <w:p w14:paraId="7D422B33" w14:textId="77777777" w:rsidR="0074208E" w:rsidRPr="0074208E" w:rsidRDefault="0074208E" w:rsidP="0074208E">
            <w:r w:rsidRPr="0074208E">
              <w:t>17/08/2025</w:t>
            </w:r>
          </w:p>
        </w:tc>
      </w:tr>
    </w:tbl>
    <w:p w14:paraId="41DA03F6" w14:textId="77777777" w:rsidR="000773AC" w:rsidRDefault="000773AC" w:rsidP="00E43B1F"/>
    <w:p w14:paraId="721F7782" w14:textId="77777777" w:rsidR="0074208E" w:rsidRDefault="0074208E" w:rsidP="00E43B1F"/>
    <w:p w14:paraId="64E1211F" w14:textId="77777777" w:rsidR="0074208E" w:rsidRDefault="0074208E" w:rsidP="00E43B1F"/>
    <w:p w14:paraId="12D5DE14" w14:textId="77777777" w:rsidR="0074208E" w:rsidRDefault="0074208E" w:rsidP="00E43B1F"/>
    <w:p w14:paraId="13F23005" w14:textId="77777777" w:rsidR="0074208E" w:rsidRDefault="0074208E" w:rsidP="00E43B1F"/>
    <w:p w14:paraId="63D6CFDA" w14:textId="77777777" w:rsidR="00E43B1F" w:rsidRPr="00E43B1F" w:rsidRDefault="0074208E" w:rsidP="00E43B1F">
      <w:r>
        <w:lastRenderedPageBreak/>
        <w:pict w14:anchorId="01C027E1">
          <v:rect id="_x0000_i1029" style="width:0;height:1.5pt" o:hralign="center" o:hrstd="t" o:hr="t" fillcolor="#a0a0a0" stroked="f"/>
        </w:pict>
      </w:r>
    </w:p>
    <w:p w14:paraId="5BFA760D" w14:textId="77777777" w:rsidR="0074208E" w:rsidRPr="0074208E" w:rsidRDefault="0074208E" w:rsidP="0074208E">
      <w:pPr>
        <w:rPr>
          <w:b/>
          <w:bCs/>
        </w:rPr>
      </w:pPr>
      <w:r w:rsidRPr="0074208E">
        <w:rPr>
          <w:b/>
          <w:bCs/>
        </w:rPr>
        <w:t>Next Meeting:</w:t>
      </w:r>
    </w:p>
    <w:p w14:paraId="733E63B5" w14:textId="3934E23D" w:rsidR="0074208E" w:rsidRPr="0074208E" w:rsidRDefault="0074208E" w:rsidP="0074208E">
      <w:pPr>
        <w:pStyle w:val="ListParagraph"/>
        <w:numPr>
          <w:ilvl w:val="0"/>
          <w:numId w:val="9"/>
        </w:numPr>
      </w:pPr>
      <w:r w:rsidRPr="0074208E">
        <w:t xml:space="preserve">Date &amp; Time: Tentative 17/08/2025, </w:t>
      </w:r>
      <w:r>
        <w:t>T</w:t>
      </w:r>
      <w:r w:rsidRPr="0074208E">
        <w:t>ime</w:t>
      </w:r>
      <w:r>
        <w:t>:</w:t>
      </w:r>
      <w:r w:rsidRPr="0074208E">
        <w:t xml:space="preserve"> T</w:t>
      </w:r>
      <w:r>
        <w:t xml:space="preserve">o </w:t>
      </w:r>
      <w:r w:rsidRPr="0074208E">
        <w:t>B</w:t>
      </w:r>
      <w:r>
        <w:t xml:space="preserve">e </w:t>
      </w:r>
      <w:r w:rsidRPr="0074208E">
        <w:t>A</w:t>
      </w:r>
      <w:r>
        <w:t>nnounced</w:t>
      </w:r>
    </w:p>
    <w:p w14:paraId="3B83FE88" w14:textId="2BCC9569" w:rsidR="0074208E" w:rsidRPr="0074208E" w:rsidRDefault="0074208E" w:rsidP="0074208E">
      <w:pPr>
        <w:pStyle w:val="ListParagraph"/>
        <w:numPr>
          <w:ilvl w:val="0"/>
          <w:numId w:val="9"/>
        </w:numPr>
      </w:pPr>
      <w:r w:rsidRPr="0074208E">
        <w:t>Agenda for Next Meeting:</w:t>
      </w:r>
    </w:p>
    <w:p w14:paraId="51C870E9" w14:textId="3CD7FE99" w:rsidR="0074208E" w:rsidRPr="0074208E" w:rsidRDefault="0074208E" w:rsidP="0074208E">
      <w:pPr>
        <w:numPr>
          <w:ilvl w:val="0"/>
          <w:numId w:val="8"/>
        </w:numPr>
      </w:pPr>
      <w:r w:rsidRPr="0074208E">
        <w:t>Approve all points mentioned in both chapters (team only)</w:t>
      </w:r>
    </w:p>
    <w:p w14:paraId="11A07BC1" w14:textId="77777777" w:rsidR="0074208E" w:rsidRPr="0074208E" w:rsidRDefault="0074208E" w:rsidP="0074208E">
      <w:pPr>
        <w:numPr>
          <w:ilvl w:val="0"/>
          <w:numId w:val="8"/>
        </w:numPr>
      </w:pPr>
      <w:r w:rsidRPr="0074208E">
        <w:t>Plan next project phases</w:t>
      </w:r>
    </w:p>
    <w:p w14:paraId="54B85E2C" w14:textId="77777777" w:rsidR="0074208E" w:rsidRPr="0074208E" w:rsidRDefault="0074208E" w:rsidP="0074208E">
      <w:pPr>
        <w:numPr>
          <w:ilvl w:val="0"/>
          <w:numId w:val="8"/>
        </w:numPr>
      </w:pPr>
      <w:r w:rsidRPr="0074208E">
        <w:t>Address any open issues</w:t>
      </w:r>
    </w:p>
    <w:p w14:paraId="5F0A4F0F" w14:textId="77777777" w:rsidR="00814907" w:rsidRPr="004A10F5" w:rsidRDefault="00814907" w:rsidP="004A10F5"/>
    <w:sectPr w:rsidR="00814907" w:rsidRPr="004A10F5" w:rsidSect="00814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794C2" w14:textId="77777777" w:rsidR="0006784C" w:rsidRDefault="0006784C" w:rsidP="00281C43">
      <w:pPr>
        <w:spacing w:after="0" w:line="240" w:lineRule="auto"/>
      </w:pPr>
      <w:r>
        <w:separator/>
      </w:r>
    </w:p>
  </w:endnote>
  <w:endnote w:type="continuationSeparator" w:id="0">
    <w:p w14:paraId="14B5F07B" w14:textId="77777777" w:rsidR="0006784C" w:rsidRDefault="0006784C" w:rsidP="002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0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3A0129" w14:textId="77777777" w:rsidR="00D15E9B" w:rsidRDefault="00D15E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4B3A65" w14:textId="77777777" w:rsidR="00AD415E" w:rsidRDefault="00AD4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464247"/>
      <w:docPartObj>
        <w:docPartGallery w:val="Page Numbers (Bottom of Page)"/>
        <w:docPartUnique/>
      </w:docPartObj>
    </w:sdtPr>
    <w:sdtEndPr/>
    <w:sdtContent>
      <w:sdt>
        <w:sdtPr>
          <w:id w:val="-530565115"/>
          <w:docPartObj>
            <w:docPartGallery w:val="Page Numbers (Top of Page)"/>
            <w:docPartUnique/>
          </w:docPartObj>
        </w:sdtPr>
        <w:sdtEndPr/>
        <w:sdtContent>
          <w:p w14:paraId="79974E23" w14:textId="77777777" w:rsidR="00814907" w:rsidRDefault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C9D7C0B" w14:textId="77777777" w:rsidR="00814907" w:rsidRDefault="00814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0117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7A7CDE" w14:textId="77777777" w:rsidR="00814907" w:rsidRDefault="00814907" w:rsidP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1504F3" w14:textId="77777777" w:rsidR="00814907" w:rsidRDefault="0081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5BB4B" w14:textId="77777777" w:rsidR="0006784C" w:rsidRDefault="0006784C" w:rsidP="00281C43">
      <w:pPr>
        <w:spacing w:after="0" w:line="240" w:lineRule="auto"/>
      </w:pPr>
      <w:r>
        <w:separator/>
      </w:r>
    </w:p>
  </w:footnote>
  <w:footnote w:type="continuationSeparator" w:id="0">
    <w:p w14:paraId="098517C5" w14:textId="77777777" w:rsidR="0006784C" w:rsidRDefault="0006784C" w:rsidP="0028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16357" w14:textId="77777777" w:rsidR="00281C43" w:rsidRDefault="0074208E">
    <w:pPr>
      <w:pStyle w:val="Header"/>
    </w:pPr>
    <w:r>
      <w:rPr>
        <w:noProof/>
      </w:rPr>
      <w:pict w14:anchorId="7376C2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5" o:spid="_x0000_s1032" type="#_x0000_t75" style="position:absolute;margin-left:0;margin-top:0;width:467.95pt;height:77.6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BAC3A" w14:textId="77777777" w:rsidR="00281C43" w:rsidRDefault="00281C43" w:rsidP="00035E5B">
    <w:pPr>
      <w:pStyle w:val="Header"/>
      <w:jc w:val="center"/>
    </w:pPr>
  </w:p>
  <w:p w14:paraId="3FCB0290" w14:textId="77777777" w:rsidR="00281C43" w:rsidRDefault="0074208E">
    <w:pPr>
      <w:pStyle w:val="Header"/>
    </w:pPr>
    <w:r>
      <w:rPr>
        <w:noProof/>
      </w:rPr>
      <w:pict w14:anchorId="2E0EC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6" o:spid="_x0000_s1033" type="#_x0000_t75" style="position:absolute;margin-left:0;margin-top:0;width:467.95pt;height:77.6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6848E" w14:textId="77777777" w:rsidR="00281C43" w:rsidRDefault="00814907" w:rsidP="00814907">
    <w:pPr>
      <w:pStyle w:val="Header"/>
      <w:jc w:val="center"/>
    </w:pPr>
    <w:r>
      <w:rPr>
        <w:noProof/>
      </w:rPr>
      <w:drawing>
        <wp:inline distT="0" distB="0" distL="0" distR="0" wp14:anchorId="08FD26C1" wp14:editId="72C470CF">
          <wp:extent cx="621102" cy="664035"/>
          <wp:effectExtent l="0" t="0" r="7620" b="3175"/>
          <wp:docPr id="1096389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389927" name="Picture 1096389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456" cy="67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208E">
      <w:rPr>
        <w:noProof/>
      </w:rPr>
      <w:pict w14:anchorId="7528A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4" o:spid="_x0000_s1031" type="#_x0000_t75" style="position:absolute;left:0;text-align:left;margin-left:0;margin-top:0;width:467.95pt;height:77.65pt;z-index:-251658240;mso-position-horizontal:center;mso-position-horizontal-relative:margin;mso-position-vertical:center;mso-position-vertical-relative:margin" o:allowincell="f">
          <v:imagedata r:id="rId2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11D"/>
    <w:multiLevelType w:val="hybridMultilevel"/>
    <w:tmpl w:val="92BA6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1198A"/>
    <w:multiLevelType w:val="hybridMultilevel"/>
    <w:tmpl w:val="D45A0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C967A8C"/>
    <w:multiLevelType w:val="multilevel"/>
    <w:tmpl w:val="2C7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F6E65"/>
    <w:multiLevelType w:val="multilevel"/>
    <w:tmpl w:val="DD6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E79B0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B20F1"/>
    <w:multiLevelType w:val="multilevel"/>
    <w:tmpl w:val="FDE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C7B29"/>
    <w:multiLevelType w:val="multilevel"/>
    <w:tmpl w:val="5E4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10C09"/>
    <w:multiLevelType w:val="multilevel"/>
    <w:tmpl w:val="ADBA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12FD8"/>
    <w:multiLevelType w:val="multilevel"/>
    <w:tmpl w:val="6AC8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40978">
    <w:abstractNumId w:val="7"/>
  </w:num>
  <w:num w:numId="2" w16cid:durableId="1563296355">
    <w:abstractNumId w:val="3"/>
  </w:num>
  <w:num w:numId="3" w16cid:durableId="1896353033">
    <w:abstractNumId w:val="4"/>
  </w:num>
  <w:num w:numId="4" w16cid:durableId="1510097317">
    <w:abstractNumId w:val="5"/>
  </w:num>
  <w:num w:numId="5" w16cid:durableId="867791088">
    <w:abstractNumId w:val="2"/>
  </w:num>
  <w:num w:numId="6" w16cid:durableId="1174802462">
    <w:abstractNumId w:val="1"/>
  </w:num>
  <w:num w:numId="7" w16cid:durableId="67240487">
    <w:abstractNumId w:val="6"/>
  </w:num>
  <w:num w:numId="8" w16cid:durableId="1273561393">
    <w:abstractNumId w:val="8"/>
  </w:num>
  <w:num w:numId="9" w16cid:durableId="175762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4C"/>
    <w:rsid w:val="00027CDC"/>
    <w:rsid w:val="00035E5B"/>
    <w:rsid w:val="0006784C"/>
    <w:rsid w:val="000773AC"/>
    <w:rsid w:val="000F53B2"/>
    <w:rsid w:val="0028063F"/>
    <w:rsid w:val="00281C43"/>
    <w:rsid w:val="004A10F5"/>
    <w:rsid w:val="00546F6C"/>
    <w:rsid w:val="005D7B20"/>
    <w:rsid w:val="006345ED"/>
    <w:rsid w:val="006D37FF"/>
    <w:rsid w:val="0074208E"/>
    <w:rsid w:val="00814907"/>
    <w:rsid w:val="00AD415E"/>
    <w:rsid w:val="00C93B95"/>
    <w:rsid w:val="00CA3CCC"/>
    <w:rsid w:val="00CC79CA"/>
    <w:rsid w:val="00D15E9B"/>
    <w:rsid w:val="00D757C1"/>
    <w:rsid w:val="00D86477"/>
    <w:rsid w:val="00E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AB036"/>
  <w15:chartTrackingRefBased/>
  <w15:docId w15:val="{4D2EDAD3-BFD3-4D51-8160-75A21AF8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3"/>
  </w:style>
  <w:style w:type="paragraph" w:styleId="Footer">
    <w:name w:val="footer"/>
    <w:basedOn w:val="Normal"/>
    <w:link w:val="Foot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ab\OneDrive%20-%20Mutah%20University\Desktop\GraduationProject\8-Other\4-Templates\M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E8B1-E049-46B6-AC48-08D23E36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 Template.dotx</Template>
  <TotalTime>17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Albaba</dc:creator>
  <cp:keywords/>
  <dc:description/>
  <cp:lastModifiedBy>فيصل مروان عبد الجواد البابا</cp:lastModifiedBy>
  <cp:revision>1</cp:revision>
  <dcterms:created xsi:type="dcterms:W3CDTF">2025-08-10T10:52:00Z</dcterms:created>
  <dcterms:modified xsi:type="dcterms:W3CDTF">2025-08-10T11:09:00Z</dcterms:modified>
</cp:coreProperties>
</file>