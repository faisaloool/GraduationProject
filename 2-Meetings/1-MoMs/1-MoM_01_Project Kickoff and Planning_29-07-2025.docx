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7B454" w14:textId="77777777" w:rsidR="00E43B1F" w:rsidRPr="00E43B1F" w:rsidRDefault="00E43B1F" w:rsidP="00E43B1F">
      <w:r w:rsidRPr="00E43B1F">
        <w:rPr>
          <w:b/>
          <w:bCs/>
        </w:rPr>
        <w:t>Mutah University – Graduation Project Team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4102"/>
      </w:tblGrid>
      <w:tr w:rsidR="00E43B1F" w:rsidRPr="00E43B1F" w14:paraId="457E121E" w14:textId="77777777" w:rsidTr="00E43B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DDCB96" w14:textId="77777777" w:rsidR="00E43B1F" w:rsidRPr="00E43B1F" w:rsidRDefault="00E43B1F" w:rsidP="00E43B1F">
            <w:pPr>
              <w:rPr>
                <w:b/>
                <w:bCs/>
              </w:rPr>
            </w:pPr>
            <w:r w:rsidRPr="00E43B1F">
              <w:rPr>
                <w:b/>
                <w:bCs/>
              </w:rPr>
              <w:t>Meeting Title</w:t>
            </w:r>
          </w:p>
        </w:tc>
        <w:tc>
          <w:tcPr>
            <w:tcW w:w="0" w:type="auto"/>
            <w:vAlign w:val="center"/>
            <w:hideMark/>
          </w:tcPr>
          <w:p w14:paraId="7ED827DC" w14:textId="553F824F" w:rsidR="00E43B1F" w:rsidRPr="00E43B1F" w:rsidRDefault="00047E64" w:rsidP="005B4F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B4F7D" w:rsidRPr="005B4F7D">
              <w:rPr>
                <w:b/>
                <w:bCs/>
              </w:rPr>
              <w:t>Project Kickoff and Planning Meeting</w:t>
            </w:r>
          </w:p>
        </w:tc>
      </w:tr>
      <w:tr w:rsidR="00E43B1F" w:rsidRPr="00E43B1F" w14:paraId="43C9CD32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9D1A8" w14:textId="77777777" w:rsidR="00E43B1F" w:rsidRPr="00E43B1F" w:rsidRDefault="00E43B1F" w:rsidP="00E43B1F">
            <w:r w:rsidRPr="00E43B1F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23CDBD2" w14:textId="6C03ADC8" w:rsidR="00E43B1F" w:rsidRPr="00E43B1F" w:rsidRDefault="005B4F7D" w:rsidP="00E43B1F">
            <w:r>
              <w:t>29/07/2025</w:t>
            </w:r>
          </w:p>
        </w:tc>
      </w:tr>
      <w:tr w:rsidR="00E43B1F" w:rsidRPr="00E43B1F" w14:paraId="0DE81350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1E310" w14:textId="77777777" w:rsidR="00E43B1F" w:rsidRPr="00E43B1F" w:rsidRDefault="00E43B1F" w:rsidP="00E43B1F">
            <w:r w:rsidRPr="00E43B1F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2200A5DF" w14:textId="0EA6DAA8" w:rsidR="00E43B1F" w:rsidRPr="00E43B1F" w:rsidRDefault="005B4F7D" w:rsidP="00E43B1F">
            <w:r>
              <w:t>09:30</w:t>
            </w:r>
            <w:r w:rsidR="00AD6C7E">
              <w:t xml:space="preserve">pm </w:t>
            </w:r>
            <w:r w:rsidR="00AD6C7E" w:rsidRPr="00E43B1F">
              <w:t>–</w:t>
            </w:r>
            <w:r w:rsidR="00E43B1F" w:rsidRPr="00E43B1F">
              <w:t xml:space="preserve"> </w:t>
            </w:r>
            <w:r>
              <w:t>10:45pm</w:t>
            </w:r>
          </w:p>
        </w:tc>
      </w:tr>
      <w:tr w:rsidR="00E43B1F" w:rsidRPr="00E43B1F" w14:paraId="300A2B62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9997D" w14:textId="77777777" w:rsidR="00E43B1F" w:rsidRPr="00E43B1F" w:rsidRDefault="00E43B1F" w:rsidP="00E43B1F">
            <w:r w:rsidRPr="00E43B1F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0BC21772" w14:textId="1C63CCD2" w:rsidR="00E43B1F" w:rsidRPr="00E43B1F" w:rsidRDefault="005B4F7D" w:rsidP="00E43B1F">
            <w:r>
              <w:t>Discord Group</w:t>
            </w:r>
          </w:p>
        </w:tc>
      </w:tr>
      <w:tr w:rsidR="00E43B1F" w:rsidRPr="00E43B1F" w14:paraId="41256355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F2692" w14:textId="77777777" w:rsidR="00E43B1F" w:rsidRPr="00E43B1F" w:rsidRDefault="00E43B1F" w:rsidP="00E43B1F">
            <w:r w:rsidRPr="00E43B1F">
              <w:rPr>
                <w:b/>
                <w:bCs/>
              </w:rPr>
              <w:t>Prepared By</w:t>
            </w:r>
          </w:p>
        </w:tc>
        <w:tc>
          <w:tcPr>
            <w:tcW w:w="0" w:type="auto"/>
            <w:vAlign w:val="center"/>
            <w:hideMark/>
          </w:tcPr>
          <w:p w14:paraId="58E76BF4" w14:textId="0AE42984" w:rsidR="00E43B1F" w:rsidRPr="00E43B1F" w:rsidRDefault="005B4F7D" w:rsidP="00E43B1F">
            <w:r>
              <w:t>Faisal Albaba</w:t>
            </w:r>
          </w:p>
        </w:tc>
      </w:tr>
    </w:tbl>
    <w:p w14:paraId="526078BD" w14:textId="77777777" w:rsidR="00E43B1F" w:rsidRPr="00E43B1F" w:rsidRDefault="00000000" w:rsidP="00E43B1F">
      <w:r>
        <w:pict w14:anchorId="31D85C18">
          <v:rect id="_x0000_i1025" style="width:0;height:1.5pt" o:hralign="center" o:hrstd="t" o:hr="t" fillcolor="#a0a0a0" stroked="f"/>
        </w:pict>
      </w:r>
    </w:p>
    <w:p w14:paraId="5A04C1BA" w14:textId="77777777" w:rsidR="00E43B1F" w:rsidRPr="00E43B1F" w:rsidRDefault="00E43B1F" w:rsidP="00E43B1F">
      <w:pPr>
        <w:rPr>
          <w:b/>
          <w:bCs/>
        </w:rPr>
      </w:pPr>
      <w:r w:rsidRPr="00E43B1F">
        <w:rPr>
          <w:b/>
          <w:bCs/>
        </w:rPr>
        <w:t>Attendees: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1541"/>
      </w:tblGrid>
      <w:tr w:rsidR="00E43B1F" w:rsidRPr="00E43B1F" w14:paraId="4D417A99" w14:textId="77777777" w:rsidTr="00E43B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8D8F6" w14:textId="77777777" w:rsidR="00E43B1F" w:rsidRPr="00E43B1F" w:rsidRDefault="00E43B1F" w:rsidP="00E43B1F">
            <w:pPr>
              <w:rPr>
                <w:b/>
                <w:bCs/>
              </w:rPr>
            </w:pPr>
            <w:r w:rsidRPr="00E43B1F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3F8076C" w14:textId="77777777" w:rsidR="00E43B1F" w:rsidRPr="00E43B1F" w:rsidRDefault="00E43B1F" w:rsidP="00E43B1F">
            <w:pPr>
              <w:rPr>
                <w:b/>
                <w:bCs/>
              </w:rPr>
            </w:pPr>
            <w:r w:rsidRPr="00E43B1F">
              <w:rPr>
                <w:b/>
                <w:bCs/>
              </w:rPr>
              <w:t>Role</w:t>
            </w:r>
          </w:p>
        </w:tc>
      </w:tr>
      <w:tr w:rsidR="00E43B1F" w:rsidRPr="00E43B1F" w14:paraId="22727308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91A8B" w14:textId="77777777" w:rsidR="00E43B1F" w:rsidRPr="00E43B1F" w:rsidRDefault="00E43B1F" w:rsidP="00E43B1F">
            <w:r>
              <w:t>Faisal Albaba</w:t>
            </w:r>
          </w:p>
        </w:tc>
        <w:tc>
          <w:tcPr>
            <w:tcW w:w="0" w:type="auto"/>
            <w:vAlign w:val="center"/>
            <w:hideMark/>
          </w:tcPr>
          <w:p w14:paraId="4C4C33F7" w14:textId="77777777" w:rsidR="00E43B1F" w:rsidRPr="00E43B1F" w:rsidRDefault="00E43B1F" w:rsidP="00E43B1F">
            <w:r>
              <w:t>Team Member</w:t>
            </w:r>
          </w:p>
        </w:tc>
      </w:tr>
      <w:tr w:rsidR="00E43B1F" w:rsidRPr="00E43B1F" w14:paraId="5D345850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1861C" w14:textId="77777777" w:rsidR="00E43B1F" w:rsidRPr="00E43B1F" w:rsidRDefault="00E43B1F" w:rsidP="00E43B1F">
            <w:proofErr w:type="spellStart"/>
            <w:r>
              <w:t>Qotiph</w:t>
            </w:r>
            <w:proofErr w:type="spellEnd"/>
            <w:r>
              <w:t xml:space="preserve"> </w:t>
            </w:r>
            <w:proofErr w:type="spellStart"/>
            <w:r>
              <w:t>Albayaydah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72B91D" w14:textId="77777777" w:rsidR="00E43B1F" w:rsidRPr="00E43B1F" w:rsidRDefault="00E43B1F" w:rsidP="00E43B1F">
            <w:r>
              <w:t>Team Member</w:t>
            </w:r>
          </w:p>
        </w:tc>
      </w:tr>
      <w:tr w:rsidR="00E43B1F" w:rsidRPr="00E43B1F" w14:paraId="362B47B8" w14:textId="77777777" w:rsidTr="00E43B1F">
        <w:trPr>
          <w:tblCellSpacing w:w="15" w:type="dxa"/>
        </w:trPr>
        <w:tc>
          <w:tcPr>
            <w:tcW w:w="0" w:type="auto"/>
            <w:vAlign w:val="center"/>
          </w:tcPr>
          <w:p w14:paraId="3C2CD98B" w14:textId="77777777" w:rsidR="00E43B1F" w:rsidRDefault="00E43B1F" w:rsidP="00E43B1F">
            <w:r>
              <w:t>Shahem Abo-Alheja</w:t>
            </w:r>
          </w:p>
        </w:tc>
        <w:tc>
          <w:tcPr>
            <w:tcW w:w="0" w:type="auto"/>
            <w:vAlign w:val="center"/>
          </w:tcPr>
          <w:p w14:paraId="1FA2733A" w14:textId="77777777" w:rsidR="00E43B1F" w:rsidRDefault="00E43B1F" w:rsidP="00E43B1F">
            <w:r>
              <w:t>Team Member</w:t>
            </w:r>
          </w:p>
        </w:tc>
      </w:tr>
      <w:tr w:rsidR="00E43B1F" w:rsidRPr="00E43B1F" w14:paraId="6B844193" w14:textId="77777777" w:rsidTr="00E43B1F">
        <w:trPr>
          <w:tblCellSpacing w:w="15" w:type="dxa"/>
        </w:trPr>
        <w:tc>
          <w:tcPr>
            <w:tcW w:w="0" w:type="auto"/>
            <w:vAlign w:val="center"/>
          </w:tcPr>
          <w:p w14:paraId="356B3AE8" w14:textId="77777777" w:rsidR="00E43B1F" w:rsidRDefault="00E43B1F" w:rsidP="00E43B1F">
            <w:r>
              <w:t>Bara’a Quneibie</w:t>
            </w:r>
          </w:p>
        </w:tc>
        <w:tc>
          <w:tcPr>
            <w:tcW w:w="0" w:type="auto"/>
            <w:vAlign w:val="center"/>
          </w:tcPr>
          <w:p w14:paraId="6DBFA0AF" w14:textId="77777777" w:rsidR="00E43B1F" w:rsidRDefault="00E43B1F" w:rsidP="00E43B1F">
            <w:r>
              <w:t>Team Member</w:t>
            </w:r>
          </w:p>
        </w:tc>
      </w:tr>
    </w:tbl>
    <w:p w14:paraId="4BD482BD" w14:textId="77777777" w:rsidR="00E43B1F" w:rsidRPr="00E43B1F" w:rsidRDefault="00000000" w:rsidP="00E43B1F">
      <w:r>
        <w:pict w14:anchorId="5451DEEE">
          <v:rect id="_x0000_i1026" style="width:0;height:1.5pt" o:hralign="center" o:hrstd="t" o:hr="t" fillcolor="#a0a0a0" stroked="f"/>
        </w:pict>
      </w:r>
    </w:p>
    <w:p w14:paraId="32A85A83" w14:textId="77777777" w:rsidR="00E43B1F" w:rsidRPr="00E43B1F" w:rsidRDefault="00E43B1F" w:rsidP="00E43B1F">
      <w:pPr>
        <w:rPr>
          <w:b/>
          <w:bCs/>
        </w:rPr>
      </w:pPr>
      <w:r w:rsidRPr="00E43B1F">
        <w:rPr>
          <w:b/>
          <w:bCs/>
        </w:rPr>
        <w:t>Agenda:</w:t>
      </w:r>
    </w:p>
    <w:p w14:paraId="74DF02AD" w14:textId="24C5186C" w:rsidR="005B4F7D" w:rsidRPr="005B4F7D" w:rsidRDefault="005B4F7D" w:rsidP="005B4F7D">
      <w:pPr>
        <w:pStyle w:val="ListParagraph"/>
        <w:numPr>
          <w:ilvl w:val="1"/>
          <w:numId w:val="6"/>
        </w:numPr>
      </w:pPr>
      <w:r w:rsidRPr="005B4F7D">
        <w:t>Introduction and project overview</w:t>
      </w:r>
    </w:p>
    <w:p w14:paraId="2A76ACAC" w14:textId="61D67F77" w:rsidR="005B4F7D" w:rsidRPr="005B4F7D" w:rsidRDefault="005B4F7D" w:rsidP="005B4F7D">
      <w:pPr>
        <w:pStyle w:val="ListParagraph"/>
        <w:numPr>
          <w:ilvl w:val="1"/>
          <w:numId w:val="6"/>
        </w:numPr>
      </w:pPr>
      <w:r w:rsidRPr="005B4F7D">
        <w:t>Discussion of meeting types and MoM process</w:t>
      </w:r>
    </w:p>
    <w:p w14:paraId="25CB05D9" w14:textId="32B167B2" w:rsidR="005B4F7D" w:rsidRPr="005B4F7D" w:rsidRDefault="005B4F7D" w:rsidP="005B4F7D">
      <w:pPr>
        <w:pStyle w:val="ListParagraph"/>
        <w:numPr>
          <w:ilvl w:val="1"/>
          <w:numId w:val="6"/>
        </w:numPr>
      </w:pPr>
      <w:r w:rsidRPr="005B4F7D">
        <w:t>Weekly plan and milestone scheduling</w:t>
      </w:r>
    </w:p>
    <w:p w14:paraId="78AC149E" w14:textId="3657D9AB" w:rsidR="005B4F7D" w:rsidRPr="005B4F7D" w:rsidRDefault="005B4F7D" w:rsidP="005B4F7D">
      <w:pPr>
        <w:pStyle w:val="ListParagraph"/>
        <w:numPr>
          <w:ilvl w:val="1"/>
          <w:numId w:val="6"/>
        </w:numPr>
      </w:pPr>
      <w:r w:rsidRPr="005B4F7D">
        <w:t>Team Framework Agreement basics</w:t>
      </w:r>
    </w:p>
    <w:p w14:paraId="7C9FF9D7" w14:textId="56212087" w:rsidR="005B4F7D" w:rsidRPr="005B4F7D" w:rsidRDefault="005B4F7D" w:rsidP="005B4F7D">
      <w:pPr>
        <w:pStyle w:val="ListParagraph"/>
        <w:numPr>
          <w:ilvl w:val="1"/>
          <w:numId w:val="6"/>
        </w:numPr>
      </w:pPr>
      <w:r w:rsidRPr="005B4F7D">
        <w:t>Document and file structure overview</w:t>
      </w:r>
    </w:p>
    <w:p w14:paraId="2040A478" w14:textId="6346228D" w:rsidR="005B4F7D" w:rsidRPr="005B4F7D" w:rsidRDefault="005B4F7D" w:rsidP="005B4F7D">
      <w:pPr>
        <w:pStyle w:val="ListParagraph"/>
        <w:numPr>
          <w:ilvl w:val="1"/>
          <w:numId w:val="6"/>
        </w:numPr>
      </w:pPr>
      <w:r w:rsidRPr="005B4F7D">
        <w:t>Communication and collaboration tools</w:t>
      </w:r>
    </w:p>
    <w:p w14:paraId="1F327547" w14:textId="77777777" w:rsidR="00E43B1F" w:rsidRPr="00E43B1F" w:rsidRDefault="00000000" w:rsidP="00E43B1F">
      <w:r>
        <w:pict w14:anchorId="63E244F9">
          <v:rect id="_x0000_i1027" style="width:0;height:1.5pt" o:hralign="center" o:hrstd="t" o:hr="t" fillcolor="#a0a0a0" stroked="f"/>
        </w:pict>
      </w:r>
    </w:p>
    <w:p w14:paraId="064DCBAD" w14:textId="77777777" w:rsidR="005B4F7D" w:rsidRDefault="005B4F7D" w:rsidP="00E43B1F">
      <w:pPr>
        <w:rPr>
          <w:b/>
          <w:bCs/>
        </w:rPr>
      </w:pPr>
    </w:p>
    <w:p w14:paraId="0A0E6DC0" w14:textId="77777777" w:rsidR="005B4F7D" w:rsidRDefault="005B4F7D" w:rsidP="00E43B1F">
      <w:pPr>
        <w:rPr>
          <w:b/>
          <w:bCs/>
        </w:rPr>
      </w:pPr>
    </w:p>
    <w:p w14:paraId="0239321B" w14:textId="77777777" w:rsidR="005B4F7D" w:rsidRDefault="005B4F7D" w:rsidP="00E43B1F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3260"/>
        <w:gridCol w:w="3264"/>
      </w:tblGrid>
      <w:tr w:rsidR="005B4F7D" w:rsidRPr="005B4F7D" w14:paraId="16C30696" w14:textId="77777777" w:rsidTr="005B4F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362472" w14:textId="77777777" w:rsidR="005B4F7D" w:rsidRPr="005B4F7D" w:rsidRDefault="005B4F7D" w:rsidP="005B4F7D">
            <w:pPr>
              <w:rPr>
                <w:b/>
                <w:bCs/>
              </w:rPr>
            </w:pPr>
            <w:r w:rsidRPr="005B4F7D">
              <w:rPr>
                <w:b/>
                <w:bCs/>
              </w:rPr>
              <w:lastRenderedPageBreak/>
              <w:t>Topic</w:t>
            </w:r>
          </w:p>
        </w:tc>
        <w:tc>
          <w:tcPr>
            <w:tcW w:w="0" w:type="auto"/>
            <w:vAlign w:val="center"/>
            <w:hideMark/>
          </w:tcPr>
          <w:p w14:paraId="7920F264" w14:textId="77777777" w:rsidR="005B4F7D" w:rsidRPr="005B4F7D" w:rsidRDefault="005B4F7D" w:rsidP="005B4F7D">
            <w:pPr>
              <w:rPr>
                <w:b/>
                <w:bCs/>
              </w:rPr>
            </w:pPr>
            <w:r w:rsidRPr="005B4F7D">
              <w:rPr>
                <w:b/>
                <w:bCs/>
              </w:rPr>
              <w:t>Discussion Summary</w:t>
            </w:r>
          </w:p>
        </w:tc>
        <w:tc>
          <w:tcPr>
            <w:tcW w:w="0" w:type="auto"/>
            <w:vAlign w:val="center"/>
            <w:hideMark/>
          </w:tcPr>
          <w:p w14:paraId="7FFFE361" w14:textId="77777777" w:rsidR="005B4F7D" w:rsidRPr="005B4F7D" w:rsidRDefault="005B4F7D" w:rsidP="005B4F7D">
            <w:pPr>
              <w:rPr>
                <w:b/>
                <w:bCs/>
              </w:rPr>
            </w:pPr>
            <w:r w:rsidRPr="005B4F7D">
              <w:rPr>
                <w:b/>
                <w:bCs/>
              </w:rPr>
              <w:t>Decision Taken</w:t>
            </w:r>
          </w:p>
        </w:tc>
      </w:tr>
      <w:tr w:rsidR="005B4F7D" w:rsidRPr="005B4F7D" w14:paraId="2C266E6A" w14:textId="77777777" w:rsidTr="005B4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07631" w14:textId="77777777" w:rsidR="005B4F7D" w:rsidRPr="005B4F7D" w:rsidRDefault="005B4F7D" w:rsidP="005B4F7D">
            <w:pPr>
              <w:rPr>
                <w:b/>
                <w:bCs/>
              </w:rPr>
            </w:pPr>
            <w:r w:rsidRPr="005B4F7D">
              <w:rPr>
                <w:b/>
                <w:bCs/>
              </w:rPr>
              <w:t>Discussion of meeting types and MoM process</w:t>
            </w:r>
          </w:p>
        </w:tc>
        <w:tc>
          <w:tcPr>
            <w:tcW w:w="0" w:type="auto"/>
            <w:vAlign w:val="center"/>
            <w:hideMark/>
          </w:tcPr>
          <w:p w14:paraId="08231D81" w14:textId="77777777" w:rsidR="005B4F7D" w:rsidRPr="006F4CAC" w:rsidRDefault="005B4F7D" w:rsidP="005B4F7D">
            <w:r w:rsidRPr="006F4CAC">
              <w:t>Explained the two weekly meetings and MoM creation process</w:t>
            </w:r>
          </w:p>
        </w:tc>
        <w:tc>
          <w:tcPr>
            <w:tcW w:w="0" w:type="auto"/>
            <w:vAlign w:val="center"/>
            <w:hideMark/>
          </w:tcPr>
          <w:p w14:paraId="462FA053" w14:textId="77777777" w:rsidR="005B4F7D" w:rsidRPr="006F4CAC" w:rsidRDefault="005B4F7D" w:rsidP="005B4F7D">
            <w:proofErr w:type="gramStart"/>
            <w:r w:rsidRPr="006F4CAC">
              <w:t>Agreed</w:t>
            </w:r>
            <w:proofErr w:type="gramEnd"/>
            <w:r w:rsidRPr="006F4CAC">
              <w:t xml:space="preserve"> to have two meetings per week with </w:t>
            </w:r>
            <w:proofErr w:type="spellStart"/>
            <w:r w:rsidRPr="006F4CAC">
              <w:t>MoMs</w:t>
            </w:r>
            <w:proofErr w:type="spellEnd"/>
            <w:r w:rsidRPr="006F4CAC">
              <w:t xml:space="preserve"> for each</w:t>
            </w:r>
          </w:p>
        </w:tc>
      </w:tr>
      <w:tr w:rsidR="005B4F7D" w:rsidRPr="005B4F7D" w14:paraId="3627ABD6" w14:textId="77777777" w:rsidTr="005B4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69F50" w14:textId="77777777" w:rsidR="005B4F7D" w:rsidRPr="005B4F7D" w:rsidRDefault="005B4F7D" w:rsidP="005B4F7D">
            <w:pPr>
              <w:rPr>
                <w:b/>
                <w:bCs/>
              </w:rPr>
            </w:pPr>
            <w:r w:rsidRPr="005B4F7D">
              <w:rPr>
                <w:b/>
                <w:bCs/>
              </w:rPr>
              <w:t>Weekly plan and milestone scheduling</w:t>
            </w:r>
          </w:p>
        </w:tc>
        <w:tc>
          <w:tcPr>
            <w:tcW w:w="0" w:type="auto"/>
            <w:vAlign w:val="center"/>
            <w:hideMark/>
          </w:tcPr>
          <w:p w14:paraId="50FAB2DA" w14:textId="77777777" w:rsidR="005B4F7D" w:rsidRPr="006F4CAC" w:rsidRDefault="005B4F7D" w:rsidP="005B4F7D">
            <w:r w:rsidRPr="006F4CAC">
              <w:t>Reviewed the 5-week plan to complete chapters and milestones</w:t>
            </w:r>
          </w:p>
        </w:tc>
        <w:tc>
          <w:tcPr>
            <w:tcW w:w="0" w:type="auto"/>
            <w:vAlign w:val="center"/>
            <w:hideMark/>
          </w:tcPr>
          <w:p w14:paraId="3CAC3986" w14:textId="77777777" w:rsidR="005B4F7D" w:rsidRPr="006F4CAC" w:rsidRDefault="005B4F7D" w:rsidP="005B4F7D">
            <w:r w:rsidRPr="006F4CAC">
              <w:t>Approved timeline and milestone tracking approach</w:t>
            </w:r>
          </w:p>
        </w:tc>
      </w:tr>
      <w:tr w:rsidR="005B4F7D" w:rsidRPr="005B4F7D" w14:paraId="5458B33D" w14:textId="77777777" w:rsidTr="005B4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808A2" w14:textId="77777777" w:rsidR="005B4F7D" w:rsidRPr="005B4F7D" w:rsidRDefault="005B4F7D" w:rsidP="005B4F7D">
            <w:pPr>
              <w:rPr>
                <w:b/>
                <w:bCs/>
              </w:rPr>
            </w:pPr>
            <w:r w:rsidRPr="005B4F7D">
              <w:rPr>
                <w:b/>
                <w:bCs/>
              </w:rPr>
              <w:t>Team Framework Agreement basics</w:t>
            </w:r>
          </w:p>
        </w:tc>
        <w:tc>
          <w:tcPr>
            <w:tcW w:w="0" w:type="auto"/>
            <w:vAlign w:val="center"/>
            <w:hideMark/>
          </w:tcPr>
          <w:p w14:paraId="08700B2B" w14:textId="163536F0" w:rsidR="005B4F7D" w:rsidRPr="006F4CAC" w:rsidRDefault="005B4F7D" w:rsidP="005B4F7D">
            <w:r w:rsidRPr="006F4CAC">
              <w:t>Covered key points like communication, meetings</w:t>
            </w:r>
          </w:p>
        </w:tc>
        <w:tc>
          <w:tcPr>
            <w:tcW w:w="0" w:type="auto"/>
            <w:vAlign w:val="center"/>
            <w:hideMark/>
          </w:tcPr>
          <w:p w14:paraId="4D691BB4" w14:textId="4000E299" w:rsidR="005B4F7D" w:rsidRPr="006F4CAC" w:rsidRDefault="005B4F7D" w:rsidP="005B4F7D">
            <w:r w:rsidRPr="006F4CAC">
              <w:t>Agreed on simple TFA principles and to document in organizer file</w:t>
            </w:r>
          </w:p>
        </w:tc>
      </w:tr>
      <w:tr w:rsidR="005B4F7D" w:rsidRPr="005B4F7D" w14:paraId="737576B3" w14:textId="77777777" w:rsidTr="005B4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105BF" w14:textId="77777777" w:rsidR="005B4F7D" w:rsidRPr="005B4F7D" w:rsidRDefault="005B4F7D" w:rsidP="005B4F7D">
            <w:pPr>
              <w:rPr>
                <w:b/>
                <w:bCs/>
              </w:rPr>
            </w:pPr>
            <w:r w:rsidRPr="005B4F7D">
              <w:rPr>
                <w:b/>
                <w:bCs/>
              </w:rPr>
              <w:t>Document and file structure overview</w:t>
            </w:r>
          </w:p>
        </w:tc>
        <w:tc>
          <w:tcPr>
            <w:tcW w:w="0" w:type="auto"/>
            <w:vAlign w:val="center"/>
            <w:hideMark/>
          </w:tcPr>
          <w:p w14:paraId="78A66160" w14:textId="77777777" w:rsidR="005B4F7D" w:rsidRPr="006F4CAC" w:rsidRDefault="005B4F7D" w:rsidP="005B4F7D">
            <w:r w:rsidRPr="006F4CAC">
              <w:t>Discussed organizing project files and folders</w:t>
            </w:r>
          </w:p>
        </w:tc>
        <w:tc>
          <w:tcPr>
            <w:tcW w:w="0" w:type="auto"/>
            <w:vAlign w:val="center"/>
            <w:hideMark/>
          </w:tcPr>
          <w:p w14:paraId="21F29CC8" w14:textId="77777777" w:rsidR="005B4F7D" w:rsidRPr="006F4CAC" w:rsidRDefault="005B4F7D" w:rsidP="005B4F7D">
            <w:r w:rsidRPr="006F4CAC">
              <w:t>Decided on the proposed folder structure</w:t>
            </w:r>
          </w:p>
        </w:tc>
      </w:tr>
      <w:tr w:rsidR="005B4F7D" w:rsidRPr="005B4F7D" w14:paraId="4BBDE2A8" w14:textId="77777777" w:rsidTr="005B4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7AD41" w14:textId="77777777" w:rsidR="005B4F7D" w:rsidRPr="005B4F7D" w:rsidRDefault="005B4F7D" w:rsidP="005B4F7D">
            <w:pPr>
              <w:rPr>
                <w:b/>
                <w:bCs/>
              </w:rPr>
            </w:pPr>
            <w:r w:rsidRPr="005B4F7D">
              <w:rPr>
                <w:b/>
                <w:bCs/>
              </w:rPr>
              <w:t>Communication and collaboration tools</w:t>
            </w:r>
          </w:p>
        </w:tc>
        <w:tc>
          <w:tcPr>
            <w:tcW w:w="0" w:type="auto"/>
            <w:vAlign w:val="center"/>
            <w:hideMark/>
          </w:tcPr>
          <w:p w14:paraId="4A9E9D1C" w14:textId="2D666255" w:rsidR="005B4F7D" w:rsidRPr="006F4CAC" w:rsidRDefault="005B4F7D" w:rsidP="005B4F7D">
            <w:r w:rsidRPr="006F4CAC">
              <w:t>Covered GitHub, Discord, and Teams for different purposes</w:t>
            </w:r>
          </w:p>
        </w:tc>
        <w:tc>
          <w:tcPr>
            <w:tcW w:w="0" w:type="auto"/>
            <w:vAlign w:val="center"/>
            <w:hideMark/>
          </w:tcPr>
          <w:p w14:paraId="41FE16CF" w14:textId="77777777" w:rsidR="005B4F7D" w:rsidRPr="006F4CAC" w:rsidRDefault="005B4F7D" w:rsidP="005B4F7D">
            <w:proofErr w:type="gramStart"/>
            <w:r w:rsidRPr="006F4CAC">
              <w:t>Selected</w:t>
            </w:r>
            <w:proofErr w:type="gramEnd"/>
            <w:r w:rsidRPr="006F4CAC">
              <w:t xml:space="preserve"> these tools for respective communication needs</w:t>
            </w:r>
          </w:p>
        </w:tc>
      </w:tr>
    </w:tbl>
    <w:p w14:paraId="1898C385" w14:textId="77777777" w:rsidR="00D757C1" w:rsidRDefault="00D757C1" w:rsidP="00E43B1F"/>
    <w:p w14:paraId="379193EB" w14:textId="77777777" w:rsidR="00E43B1F" w:rsidRPr="00E43B1F" w:rsidRDefault="00000000" w:rsidP="00E43B1F">
      <w:r>
        <w:pict w14:anchorId="7A7CEF9A">
          <v:rect id="_x0000_i1028" style="width:0;height:1.5pt" o:hralign="center" o:hrstd="t" o:hr="t" fillcolor="#a0a0a0" stroked="f"/>
        </w:pict>
      </w:r>
    </w:p>
    <w:p w14:paraId="66E4669A" w14:textId="77777777" w:rsidR="00E43B1F" w:rsidRPr="00E43B1F" w:rsidRDefault="00E43B1F" w:rsidP="00E43B1F">
      <w:pPr>
        <w:rPr>
          <w:b/>
          <w:bCs/>
        </w:rPr>
      </w:pPr>
      <w:r w:rsidRPr="00E43B1F">
        <w:rPr>
          <w:b/>
          <w:bCs/>
        </w:rPr>
        <w:t>Action Items: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0"/>
        <w:gridCol w:w="1890"/>
        <w:gridCol w:w="2784"/>
      </w:tblGrid>
      <w:tr w:rsidR="00AD6C7E" w:rsidRPr="005B4F7D" w14:paraId="34931AF8" w14:textId="77777777" w:rsidTr="00AD6C7E">
        <w:trPr>
          <w:tblHeader/>
          <w:tblCellSpacing w:w="15" w:type="dxa"/>
        </w:trPr>
        <w:tc>
          <w:tcPr>
            <w:tcW w:w="4095" w:type="dxa"/>
            <w:vAlign w:val="center"/>
            <w:hideMark/>
          </w:tcPr>
          <w:p w14:paraId="1BFF7CCA" w14:textId="77777777" w:rsidR="005B4F7D" w:rsidRPr="005B4F7D" w:rsidRDefault="005B4F7D" w:rsidP="005B4F7D">
            <w:pPr>
              <w:rPr>
                <w:b/>
                <w:bCs/>
              </w:rPr>
            </w:pPr>
            <w:r w:rsidRPr="005B4F7D">
              <w:rPr>
                <w:b/>
                <w:bCs/>
              </w:rPr>
              <w:t>Task</w:t>
            </w:r>
          </w:p>
        </w:tc>
        <w:tc>
          <w:tcPr>
            <w:tcW w:w="1860" w:type="dxa"/>
            <w:vAlign w:val="center"/>
            <w:hideMark/>
          </w:tcPr>
          <w:p w14:paraId="33632215" w14:textId="77777777" w:rsidR="005B4F7D" w:rsidRPr="005B4F7D" w:rsidRDefault="005B4F7D" w:rsidP="005B4F7D">
            <w:pPr>
              <w:rPr>
                <w:b/>
                <w:bCs/>
              </w:rPr>
            </w:pPr>
            <w:r w:rsidRPr="005B4F7D">
              <w:rPr>
                <w:b/>
                <w:bCs/>
              </w:rPr>
              <w:t>Responsible</w:t>
            </w:r>
          </w:p>
        </w:tc>
        <w:tc>
          <w:tcPr>
            <w:tcW w:w="2739" w:type="dxa"/>
            <w:vAlign w:val="center"/>
            <w:hideMark/>
          </w:tcPr>
          <w:p w14:paraId="7D1F4B27" w14:textId="77777777" w:rsidR="005B4F7D" w:rsidRPr="005B4F7D" w:rsidRDefault="005B4F7D" w:rsidP="005B4F7D">
            <w:pPr>
              <w:rPr>
                <w:b/>
                <w:bCs/>
              </w:rPr>
            </w:pPr>
            <w:r w:rsidRPr="005B4F7D">
              <w:rPr>
                <w:b/>
                <w:bCs/>
              </w:rPr>
              <w:t>Deadline</w:t>
            </w:r>
          </w:p>
        </w:tc>
      </w:tr>
      <w:tr w:rsidR="00AD6C7E" w:rsidRPr="005B4F7D" w14:paraId="7FA64E2B" w14:textId="77777777" w:rsidTr="00AD6C7E">
        <w:trPr>
          <w:tblCellSpacing w:w="15" w:type="dxa"/>
        </w:trPr>
        <w:tc>
          <w:tcPr>
            <w:tcW w:w="4095" w:type="dxa"/>
            <w:vAlign w:val="center"/>
            <w:hideMark/>
          </w:tcPr>
          <w:p w14:paraId="0A7E630E" w14:textId="27F84E78" w:rsidR="005B4F7D" w:rsidRPr="005B4F7D" w:rsidRDefault="005B4F7D" w:rsidP="005B4F7D">
            <w:pPr>
              <w:rPr>
                <w:b/>
                <w:bCs/>
              </w:rPr>
            </w:pPr>
            <w:r w:rsidRPr="005B4F7D">
              <w:rPr>
                <w:b/>
                <w:bCs/>
              </w:rPr>
              <w:t>Draft agenda for next team meeting</w:t>
            </w:r>
            <w:r>
              <w:rPr>
                <w:b/>
                <w:bCs/>
              </w:rPr>
              <w:t xml:space="preserve">    </w:t>
            </w:r>
          </w:p>
        </w:tc>
        <w:tc>
          <w:tcPr>
            <w:tcW w:w="1860" w:type="dxa"/>
            <w:vAlign w:val="center"/>
            <w:hideMark/>
          </w:tcPr>
          <w:p w14:paraId="2DAAC416" w14:textId="6E409595" w:rsidR="005B4F7D" w:rsidRPr="006F4CAC" w:rsidRDefault="005B4F7D" w:rsidP="005B4F7D">
            <w:r w:rsidRPr="006F4CAC">
              <w:t>Faisal Albaba</w:t>
            </w:r>
          </w:p>
        </w:tc>
        <w:tc>
          <w:tcPr>
            <w:tcW w:w="2739" w:type="dxa"/>
            <w:vAlign w:val="center"/>
            <w:hideMark/>
          </w:tcPr>
          <w:p w14:paraId="0B315C15" w14:textId="41A1C306" w:rsidR="005B4F7D" w:rsidRPr="006F4CAC" w:rsidRDefault="00AD6C7E" w:rsidP="005B4F7D">
            <w:r w:rsidRPr="006F4CAC">
              <w:t>30/07/2025 before the meeting</w:t>
            </w:r>
          </w:p>
        </w:tc>
      </w:tr>
    </w:tbl>
    <w:p w14:paraId="4345F4F6" w14:textId="77777777" w:rsidR="000773AC" w:rsidRDefault="000773AC" w:rsidP="00E43B1F"/>
    <w:p w14:paraId="6DD34D58" w14:textId="77777777" w:rsidR="00E43B1F" w:rsidRPr="00E43B1F" w:rsidRDefault="00000000" w:rsidP="00E43B1F">
      <w:r>
        <w:pict w14:anchorId="2600DD69">
          <v:rect id="_x0000_i1029" style="width:0;height:1.5pt" o:hralign="center" o:hrstd="t" o:hr="t" fillcolor="#a0a0a0" stroked="f"/>
        </w:pict>
      </w:r>
    </w:p>
    <w:p w14:paraId="5E4B09D9" w14:textId="77777777" w:rsidR="00E43B1F" w:rsidRPr="00E43B1F" w:rsidRDefault="00E43B1F" w:rsidP="00E43B1F">
      <w:pPr>
        <w:rPr>
          <w:b/>
          <w:bCs/>
        </w:rPr>
      </w:pPr>
      <w:r w:rsidRPr="00E43B1F">
        <w:rPr>
          <w:b/>
          <w:bCs/>
        </w:rPr>
        <w:t>Next Meeting:</w:t>
      </w:r>
    </w:p>
    <w:p w14:paraId="7FC5C4C9" w14:textId="4B66FC57" w:rsidR="00E43B1F" w:rsidRPr="00E43B1F" w:rsidRDefault="00E43B1F" w:rsidP="00E43B1F">
      <w:pPr>
        <w:numPr>
          <w:ilvl w:val="0"/>
          <w:numId w:val="4"/>
        </w:numPr>
      </w:pPr>
      <w:r w:rsidRPr="00E43B1F">
        <w:rPr>
          <w:b/>
          <w:bCs/>
        </w:rPr>
        <w:t>Date &amp; Time</w:t>
      </w:r>
      <w:r w:rsidRPr="00E43B1F">
        <w:t xml:space="preserve">: </w:t>
      </w:r>
      <w:r w:rsidR="00047E64">
        <w:t>30/7/2025</w:t>
      </w:r>
    </w:p>
    <w:p w14:paraId="611B55FE" w14:textId="77777777" w:rsidR="00E43B1F" w:rsidRPr="00E43B1F" w:rsidRDefault="00E43B1F" w:rsidP="00E43B1F">
      <w:pPr>
        <w:numPr>
          <w:ilvl w:val="0"/>
          <w:numId w:val="4"/>
        </w:numPr>
      </w:pPr>
      <w:r w:rsidRPr="00E43B1F">
        <w:rPr>
          <w:b/>
          <w:bCs/>
        </w:rPr>
        <w:t>Agenda for Next Meeting</w:t>
      </w:r>
      <w:r w:rsidRPr="00E43B1F">
        <w:t>:</w:t>
      </w:r>
    </w:p>
    <w:p w14:paraId="6AF9CE93" w14:textId="29C0D59B" w:rsidR="00047E64" w:rsidRPr="00047E64" w:rsidRDefault="00047E64" w:rsidP="00047E64">
      <w:pPr>
        <w:pStyle w:val="NormalWeb"/>
        <w:numPr>
          <w:ilvl w:val="0"/>
          <w:numId w:val="4"/>
        </w:numPr>
        <w:rPr>
          <w:b/>
          <w:bCs/>
        </w:rPr>
      </w:pPr>
      <w:r w:rsidRPr="00047E64">
        <w:rPr>
          <w:rStyle w:val="Strong"/>
          <w:rFonts w:eastAsiaTheme="majorEastAsia"/>
          <w:b w:val="0"/>
          <w:bCs w:val="0"/>
        </w:rPr>
        <w:t>Review and confirm agreements established in the kickoff meeting</w:t>
      </w:r>
    </w:p>
    <w:p w14:paraId="37040FA1" w14:textId="567B5A2E" w:rsidR="00814907" w:rsidRPr="00047E64" w:rsidRDefault="00047E64" w:rsidP="00047E64">
      <w:pPr>
        <w:pStyle w:val="NormalWeb"/>
        <w:numPr>
          <w:ilvl w:val="0"/>
          <w:numId w:val="4"/>
        </w:numPr>
        <w:rPr>
          <w:b/>
          <w:bCs/>
        </w:rPr>
      </w:pPr>
      <w:r w:rsidRPr="00047E64">
        <w:rPr>
          <w:rStyle w:val="Strong"/>
          <w:rFonts w:eastAsiaTheme="majorEastAsia"/>
          <w:b w:val="0"/>
          <w:bCs w:val="0"/>
        </w:rPr>
        <w:t>Finalize the selection of the project idea</w:t>
      </w:r>
    </w:p>
    <w:sectPr w:rsidR="00814907" w:rsidRPr="00047E64" w:rsidSect="008149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A33C6" w14:textId="77777777" w:rsidR="002107CA" w:rsidRDefault="002107CA" w:rsidP="00281C43">
      <w:pPr>
        <w:spacing w:after="0" w:line="240" w:lineRule="auto"/>
      </w:pPr>
      <w:r>
        <w:separator/>
      </w:r>
    </w:p>
  </w:endnote>
  <w:endnote w:type="continuationSeparator" w:id="0">
    <w:p w14:paraId="7F4DB15A" w14:textId="77777777" w:rsidR="002107CA" w:rsidRDefault="002107CA" w:rsidP="0028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353042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8840A19" w14:textId="77777777" w:rsidR="00D15E9B" w:rsidRDefault="00D15E9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C845659" w14:textId="77777777" w:rsidR="00AD415E" w:rsidRDefault="00AD41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5464247"/>
      <w:docPartObj>
        <w:docPartGallery w:val="Page Numbers (Bottom of Page)"/>
        <w:docPartUnique/>
      </w:docPartObj>
    </w:sdtPr>
    <w:sdtContent>
      <w:sdt>
        <w:sdtPr>
          <w:id w:val="-530565115"/>
          <w:docPartObj>
            <w:docPartGallery w:val="Page Numbers (Top of Page)"/>
            <w:docPartUnique/>
          </w:docPartObj>
        </w:sdtPr>
        <w:sdtContent>
          <w:p w14:paraId="23E67028" w14:textId="77777777" w:rsidR="00814907" w:rsidRDefault="008149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A696C7F" w14:textId="77777777" w:rsidR="00814907" w:rsidRDefault="008149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701174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801E7FD" w14:textId="77777777" w:rsidR="00814907" w:rsidRDefault="00814907" w:rsidP="008149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C2DBFC2" w14:textId="77777777" w:rsidR="00814907" w:rsidRDefault="00814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550B0" w14:textId="77777777" w:rsidR="002107CA" w:rsidRDefault="002107CA" w:rsidP="00281C43">
      <w:pPr>
        <w:spacing w:after="0" w:line="240" w:lineRule="auto"/>
      </w:pPr>
      <w:r>
        <w:separator/>
      </w:r>
    </w:p>
  </w:footnote>
  <w:footnote w:type="continuationSeparator" w:id="0">
    <w:p w14:paraId="4FBE62D9" w14:textId="77777777" w:rsidR="002107CA" w:rsidRDefault="002107CA" w:rsidP="00281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3C52C" w14:textId="77777777" w:rsidR="00281C43" w:rsidRDefault="00000000">
    <w:pPr>
      <w:pStyle w:val="Header"/>
    </w:pPr>
    <w:r>
      <w:rPr>
        <w:noProof/>
      </w:rPr>
      <w:pict w14:anchorId="5882C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646235" o:spid="_x0000_s1032" type="#_x0000_t75" style="position:absolute;margin-left:0;margin-top:0;width:467.95pt;height:77.65pt;z-index:-251657216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ADFC6" w14:textId="77777777" w:rsidR="00281C43" w:rsidRDefault="00281C43" w:rsidP="00035E5B">
    <w:pPr>
      <w:pStyle w:val="Header"/>
      <w:jc w:val="center"/>
    </w:pPr>
  </w:p>
  <w:p w14:paraId="45C7A192" w14:textId="77777777" w:rsidR="00281C43" w:rsidRDefault="00000000">
    <w:pPr>
      <w:pStyle w:val="Header"/>
    </w:pPr>
    <w:r>
      <w:rPr>
        <w:noProof/>
      </w:rPr>
      <w:pict w14:anchorId="2B8E32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646236" o:spid="_x0000_s1033" type="#_x0000_t75" style="position:absolute;margin-left:0;margin-top:0;width:467.95pt;height:77.65pt;z-index:-251656192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DE324" w14:textId="77777777" w:rsidR="00281C43" w:rsidRDefault="00814907" w:rsidP="00814907">
    <w:pPr>
      <w:pStyle w:val="Header"/>
      <w:jc w:val="center"/>
    </w:pPr>
    <w:r>
      <w:rPr>
        <w:noProof/>
      </w:rPr>
      <w:drawing>
        <wp:inline distT="0" distB="0" distL="0" distR="0" wp14:anchorId="09291085" wp14:editId="076B7C10">
          <wp:extent cx="621102" cy="664035"/>
          <wp:effectExtent l="0" t="0" r="7620" b="3175"/>
          <wp:docPr id="10963899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389927" name="Picture 10963899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456" cy="671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pict w14:anchorId="418318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646234" o:spid="_x0000_s1031" type="#_x0000_t75" style="position:absolute;left:0;text-align:left;margin-left:0;margin-top:0;width:467.95pt;height:77.65pt;z-index:-251658240;mso-position-horizontal:center;mso-position-horizontal-relative:margin;mso-position-vertical:center;mso-position-vertical-relative:margin" o:allowincell="f">
          <v:imagedata r:id="rId2" o:title="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E1805"/>
    <w:multiLevelType w:val="hybridMultilevel"/>
    <w:tmpl w:val="68E6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67A8C"/>
    <w:multiLevelType w:val="multilevel"/>
    <w:tmpl w:val="2C72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F6E65"/>
    <w:multiLevelType w:val="multilevel"/>
    <w:tmpl w:val="DD60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E79B0"/>
    <w:multiLevelType w:val="multilevel"/>
    <w:tmpl w:val="5B86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2B20F1"/>
    <w:multiLevelType w:val="multilevel"/>
    <w:tmpl w:val="FDEC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10C09"/>
    <w:multiLevelType w:val="multilevel"/>
    <w:tmpl w:val="ADBA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540978">
    <w:abstractNumId w:val="5"/>
  </w:num>
  <w:num w:numId="2" w16cid:durableId="1563296355">
    <w:abstractNumId w:val="2"/>
  </w:num>
  <w:num w:numId="3" w16cid:durableId="1896353033">
    <w:abstractNumId w:val="3"/>
  </w:num>
  <w:num w:numId="4" w16cid:durableId="1510097317">
    <w:abstractNumId w:val="4"/>
  </w:num>
  <w:num w:numId="5" w16cid:durableId="867791088">
    <w:abstractNumId w:val="1"/>
  </w:num>
  <w:num w:numId="6" w16cid:durableId="27282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7D"/>
    <w:rsid w:val="00027CDC"/>
    <w:rsid w:val="00035E5B"/>
    <w:rsid w:val="00047E64"/>
    <w:rsid w:val="000773AC"/>
    <w:rsid w:val="000F53B2"/>
    <w:rsid w:val="002107CA"/>
    <w:rsid w:val="00281C43"/>
    <w:rsid w:val="004A10F5"/>
    <w:rsid w:val="00546F6C"/>
    <w:rsid w:val="005B4F7D"/>
    <w:rsid w:val="005D7B20"/>
    <w:rsid w:val="006345ED"/>
    <w:rsid w:val="006D37FF"/>
    <w:rsid w:val="006F4CAC"/>
    <w:rsid w:val="00814907"/>
    <w:rsid w:val="00AD415E"/>
    <w:rsid w:val="00AD6C7E"/>
    <w:rsid w:val="00B464FD"/>
    <w:rsid w:val="00C93B95"/>
    <w:rsid w:val="00CA3CCC"/>
    <w:rsid w:val="00CC79CA"/>
    <w:rsid w:val="00D15E9B"/>
    <w:rsid w:val="00D757C1"/>
    <w:rsid w:val="00D86477"/>
    <w:rsid w:val="00E4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4F857"/>
  <w15:chartTrackingRefBased/>
  <w15:docId w15:val="{715D6C2D-3E4D-451E-AC7F-BFCD74DB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9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43"/>
  </w:style>
  <w:style w:type="paragraph" w:styleId="Footer">
    <w:name w:val="footer"/>
    <w:basedOn w:val="Normal"/>
    <w:link w:val="FooterChar"/>
    <w:uiPriority w:val="99"/>
    <w:unhideWhenUsed/>
    <w:rsid w:val="0028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43"/>
  </w:style>
  <w:style w:type="paragraph" w:styleId="NormalWeb">
    <w:name w:val="Normal (Web)"/>
    <w:basedOn w:val="Normal"/>
    <w:uiPriority w:val="99"/>
    <w:unhideWhenUsed/>
    <w:rsid w:val="00047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47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ab\OneDrive%20-%20Mutah%20University\Desktop\Grad.%20Project\Mo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2E8B1-E049-46B6-AC48-08D23E361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MoM Template.dotx</Template>
  <TotalTime>206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Albaba</dc:creator>
  <cp:keywords/>
  <dc:description/>
  <cp:lastModifiedBy>فيصل مروان عبد الجواد البابا</cp:lastModifiedBy>
  <cp:revision>2</cp:revision>
  <dcterms:created xsi:type="dcterms:W3CDTF">2025-07-29T16:12:00Z</dcterms:created>
  <dcterms:modified xsi:type="dcterms:W3CDTF">2025-07-29T22:06:00Z</dcterms:modified>
</cp:coreProperties>
</file>