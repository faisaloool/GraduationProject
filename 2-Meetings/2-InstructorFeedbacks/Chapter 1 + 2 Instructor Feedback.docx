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BBFD" w14:textId="5EF36FB1" w:rsidR="006B45FE" w:rsidRPr="006B45FE" w:rsidRDefault="006B45FE" w:rsidP="006B45FE">
      <w:r w:rsidRPr="006B45FE">
        <w:rPr>
          <w:b/>
          <w:bCs/>
        </w:rPr>
        <w:t>Date:</w:t>
      </w:r>
      <w:r w:rsidRPr="006B45FE">
        <w:t xml:space="preserve"> _____________________________________</w:t>
      </w:r>
    </w:p>
    <w:p w14:paraId="6D21AEB3" w14:textId="77777777" w:rsidR="006B45FE" w:rsidRPr="006B45FE" w:rsidRDefault="005B3D02" w:rsidP="006B45FE">
      <w:r>
        <w:pict w14:anchorId="6E23472F">
          <v:rect id="_x0000_i1025" style="width:0;height:1.5pt" o:hralign="center" o:hrstd="t" o:hr="t" fillcolor="#a0a0a0" stroked="f"/>
        </w:pict>
      </w:r>
    </w:p>
    <w:p w14:paraId="40380868" w14:textId="77777777" w:rsidR="006B45FE" w:rsidRDefault="006B45FE" w:rsidP="006B45FE">
      <w:r w:rsidRPr="006B45FE">
        <w:rPr>
          <w:b/>
          <w:bCs/>
        </w:rPr>
        <w:t>Meeting Attendees</w:t>
      </w:r>
    </w:p>
    <w:p w14:paraId="40A74F87" w14:textId="77777777" w:rsidR="00C02324" w:rsidRPr="006B45FE" w:rsidRDefault="00C02324" w:rsidP="00C02324">
      <w:pPr>
        <w:numPr>
          <w:ilvl w:val="0"/>
          <w:numId w:val="2"/>
        </w:numPr>
      </w:pPr>
      <w:r w:rsidRPr="006B45FE">
        <w:t>_______________________________________________________</w:t>
      </w:r>
    </w:p>
    <w:p w14:paraId="6DA2CE66" w14:textId="77777777" w:rsidR="00C02324" w:rsidRPr="006B45FE" w:rsidRDefault="00C02324" w:rsidP="00C02324">
      <w:pPr>
        <w:numPr>
          <w:ilvl w:val="0"/>
          <w:numId w:val="2"/>
        </w:numPr>
      </w:pPr>
      <w:r w:rsidRPr="006B45FE">
        <w:t>_______________________________________________________</w:t>
      </w:r>
    </w:p>
    <w:p w14:paraId="19D50F86" w14:textId="77777777" w:rsidR="006B45FE" w:rsidRDefault="00C02324" w:rsidP="00C02324">
      <w:pPr>
        <w:numPr>
          <w:ilvl w:val="0"/>
          <w:numId w:val="2"/>
        </w:numPr>
      </w:pPr>
      <w:r w:rsidRPr="006B45FE">
        <w:t>_______________________________________________________</w:t>
      </w:r>
    </w:p>
    <w:p w14:paraId="1DC153E2" w14:textId="77777777" w:rsidR="00C02324" w:rsidRDefault="00C02324" w:rsidP="00C02324">
      <w:pPr>
        <w:numPr>
          <w:ilvl w:val="0"/>
          <w:numId w:val="2"/>
        </w:numPr>
      </w:pPr>
      <w:r w:rsidRPr="006B45FE">
        <w:t>_______________________________________________________</w:t>
      </w:r>
    </w:p>
    <w:p w14:paraId="1CBBD487" w14:textId="77777777" w:rsidR="006B45FE" w:rsidRPr="006B45FE" w:rsidRDefault="005B3D02" w:rsidP="006B45FE">
      <w:r>
        <w:pict w14:anchorId="5A6EBF0C">
          <v:rect id="_x0000_i1026" style="width:0;height:1.5pt" o:hralign="center" o:hrstd="t" o:hr="t" fillcolor="#a0a0a0" stroked="f"/>
        </w:pict>
      </w:r>
    </w:p>
    <w:p w14:paraId="6CD50732" w14:textId="77777777" w:rsidR="006B45FE" w:rsidRPr="006B45FE" w:rsidRDefault="006B45FE" w:rsidP="006B45FE">
      <w:pPr>
        <w:rPr>
          <w:b/>
          <w:bCs/>
        </w:rPr>
      </w:pPr>
      <w:r w:rsidRPr="006B45FE">
        <w:rPr>
          <w:b/>
          <w:bCs/>
        </w:rPr>
        <w:t>1. General Comments</w:t>
      </w:r>
    </w:p>
    <w:p w14:paraId="4382064B" w14:textId="77777777" w:rsidR="006B45FE" w:rsidRPr="006B45FE" w:rsidRDefault="006B45FE" w:rsidP="006B45FE">
      <w:r w:rsidRPr="006B45FE">
        <w:t xml:space="preserve">Please provide your overall impressions about the </w:t>
      </w:r>
      <w:proofErr w:type="gramStart"/>
      <w:r w:rsidRPr="006B45FE">
        <w:t>project</w:t>
      </w:r>
      <w:proofErr w:type="gramEnd"/>
      <w:r w:rsidRPr="006B45FE">
        <w:t xml:space="preserve"> progress and quality.</w:t>
      </w:r>
    </w:p>
    <w:p w14:paraId="6E385245" w14:textId="77777777" w:rsidR="006B45FE" w:rsidRPr="006B45FE" w:rsidRDefault="005B3D02" w:rsidP="006B45FE">
      <w:r>
        <w:pict w14:anchorId="65A41BA1">
          <v:rect id="_x0000_i1027" style="width:0;height:1.5pt" o:hralign="center" o:hrstd="t" o:hr="t" fillcolor="#a0a0a0" stroked="f"/>
        </w:pict>
      </w:r>
    </w:p>
    <w:p w14:paraId="01B917E8" w14:textId="77777777" w:rsidR="006B45FE" w:rsidRPr="006B45FE" w:rsidRDefault="005B3D02" w:rsidP="006B45FE">
      <w:r>
        <w:pict w14:anchorId="63C4DB62">
          <v:rect id="_x0000_i1028" style="width:0;height:1.5pt" o:hralign="center" o:hrstd="t" o:hr="t" fillcolor="#a0a0a0" stroked="f"/>
        </w:pict>
      </w:r>
    </w:p>
    <w:p w14:paraId="34D6D60E" w14:textId="77777777" w:rsidR="006B45FE" w:rsidRPr="006B45FE" w:rsidRDefault="005B3D02" w:rsidP="006B45FE">
      <w:r>
        <w:pict w14:anchorId="12212E06">
          <v:rect id="_x0000_i1029" style="width:0;height:1.5pt" o:hralign="center" o:hrstd="t" o:hr="t" fillcolor="#a0a0a0" stroked="f"/>
        </w:pict>
      </w:r>
    </w:p>
    <w:p w14:paraId="30DEA876" w14:textId="77777777" w:rsidR="006B45FE" w:rsidRPr="006B45FE" w:rsidRDefault="005B3D02" w:rsidP="006B45FE">
      <w:r>
        <w:pict w14:anchorId="1DEF537B">
          <v:rect id="_x0000_i1030" style="width:0;height:1.5pt" o:hralign="center" o:hrstd="t" o:hr="t" fillcolor="#a0a0a0" stroked="f"/>
        </w:pict>
      </w:r>
    </w:p>
    <w:p w14:paraId="68F18B62" w14:textId="77777777" w:rsidR="006B45FE" w:rsidRPr="006B45FE" w:rsidRDefault="006B45FE" w:rsidP="006B45FE">
      <w:pPr>
        <w:rPr>
          <w:b/>
          <w:bCs/>
        </w:rPr>
      </w:pPr>
      <w:r w:rsidRPr="006B45FE">
        <w:rPr>
          <w:b/>
          <w:bCs/>
        </w:rPr>
        <w:t>2. Strengths</w:t>
      </w:r>
    </w:p>
    <w:p w14:paraId="157D2A9C" w14:textId="77777777" w:rsidR="006B45FE" w:rsidRPr="006B45FE" w:rsidRDefault="006B45FE" w:rsidP="006B45FE">
      <w:r w:rsidRPr="006B45FE">
        <w:t>List the aspects of the project that are well done.</w:t>
      </w:r>
    </w:p>
    <w:p w14:paraId="7DD86DBF" w14:textId="77777777" w:rsidR="006B45FE" w:rsidRPr="006B45FE" w:rsidRDefault="005B3D02" w:rsidP="006B45FE">
      <w:pPr>
        <w:numPr>
          <w:ilvl w:val="0"/>
          <w:numId w:val="2"/>
        </w:numPr>
      </w:pPr>
      <w:r>
        <w:pict w14:anchorId="01624B1D">
          <v:rect id="_x0000_i1031" style="width:0;height:1.5pt" o:hralign="center" o:hrstd="t" o:hr="t" fillcolor="#a0a0a0" stroked="f"/>
        </w:pict>
      </w:r>
    </w:p>
    <w:p w14:paraId="72F738BC" w14:textId="77777777" w:rsidR="006B45FE" w:rsidRPr="006B45FE" w:rsidRDefault="005B3D02" w:rsidP="006B45FE">
      <w:pPr>
        <w:numPr>
          <w:ilvl w:val="0"/>
          <w:numId w:val="2"/>
        </w:numPr>
      </w:pPr>
      <w:r>
        <w:pict w14:anchorId="32E83834">
          <v:rect id="_x0000_i1032" style="width:0;height:1.5pt" o:hralign="center" o:hrstd="t" o:hr="t" fillcolor="#a0a0a0" stroked="f"/>
        </w:pict>
      </w:r>
    </w:p>
    <w:p w14:paraId="11488A59" w14:textId="77777777" w:rsidR="006B45FE" w:rsidRPr="006B45FE" w:rsidRDefault="005B3D02" w:rsidP="006B45FE">
      <w:pPr>
        <w:numPr>
          <w:ilvl w:val="0"/>
          <w:numId w:val="2"/>
        </w:numPr>
      </w:pPr>
      <w:r>
        <w:pict w14:anchorId="11C1043A">
          <v:rect id="_x0000_i1033" style="width:0;height:1.5pt" o:hralign="center" o:hrstd="t" o:hr="t" fillcolor="#a0a0a0" stroked="f"/>
        </w:pict>
      </w:r>
    </w:p>
    <w:p w14:paraId="26F02A29" w14:textId="77777777" w:rsidR="006B45FE" w:rsidRPr="006B45FE" w:rsidRDefault="005B3D02" w:rsidP="006B45FE">
      <w:r>
        <w:pict w14:anchorId="34CBE22D">
          <v:rect id="_x0000_i1034" style="width:0;height:1.5pt" o:hralign="center" o:hrstd="t" o:hr="t" fillcolor="#a0a0a0" stroked="f"/>
        </w:pict>
      </w:r>
    </w:p>
    <w:p w14:paraId="668E38B7" w14:textId="77777777" w:rsidR="006B45FE" w:rsidRPr="006B45FE" w:rsidRDefault="006B45FE" w:rsidP="006B45FE">
      <w:pPr>
        <w:rPr>
          <w:b/>
          <w:bCs/>
        </w:rPr>
      </w:pPr>
      <w:r w:rsidRPr="006B45FE">
        <w:rPr>
          <w:b/>
          <w:bCs/>
        </w:rPr>
        <w:t>3. Areas for Improvement</w:t>
      </w:r>
    </w:p>
    <w:p w14:paraId="7922ABCE" w14:textId="77777777" w:rsidR="006B45FE" w:rsidRPr="006B45FE" w:rsidRDefault="006B45FE" w:rsidP="006B45FE">
      <w:r w:rsidRPr="006B45FE">
        <w:t>Identify any parts that need work or correction.</w:t>
      </w:r>
    </w:p>
    <w:p w14:paraId="4225EA2F" w14:textId="77777777" w:rsidR="006B45FE" w:rsidRPr="006B45FE" w:rsidRDefault="005B3D02" w:rsidP="006B45FE">
      <w:pPr>
        <w:numPr>
          <w:ilvl w:val="0"/>
          <w:numId w:val="3"/>
        </w:numPr>
      </w:pPr>
      <w:r>
        <w:pict w14:anchorId="0CB0A3EB">
          <v:rect id="_x0000_i1035" style="width:0;height:1.5pt" o:hralign="center" o:hrstd="t" o:hr="t" fillcolor="#a0a0a0" stroked="f"/>
        </w:pict>
      </w:r>
    </w:p>
    <w:p w14:paraId="4395D9BA" w14:textId="77777777" w:rsidR="006B45FE" w:rsidRPr="006B45FE" w:rsidRDefault="005B3D02" w:rsidP="006B45FE">
      <w:pPr>
        <w:numPr>
          <w:ilvl w:val="0"/>
          <w:numId w:val="3"/>
        </w:numPr>
      </w:pPr>
      <w:r>
        <w:pict w14:anchorId="6F8D15BE">
          <v:rect id="_x0000_i1036" style="width:0;height:1.5pt" o:hralign="center" o:hrstd="t" o:hr="t" fillcolor="#a0a0a0" stroked="f"/>
        </w:pict>
      </w:r>
    </w:p>
    <w:p w14:paraId="66CE8770" w14:textId="77777777" w:rsidR="006B45FE" w:rsidRPr="006B45FE" w:rsidRDefault="005B3D02" w:rsidP="006B45FE">
      <w:pPr>
        <w:numPr>
          <w:ilvl w:val="0"/>
          <w:numId w:val="3"/>
        </w:numPr>
      </w:pPr>
      <w:r>
        <w:pict w14:anchorId="12881865">
          <v:rect id="_x0000_i1037" style="width:0;height:1.5pt" o:hralign="center" o:hrstd="t" o:hr="t" fillcolor="#a0a0a0" stroked="f"/>
        </w:pict>
      </w:r>
    </w:p>
    <w:p w14:paraId="1C2ECFD9" w14:textId="77777777" w:rsidR="006B45FE" w:rsidRPr="006B45FE" w:rsidRDefault="005B3D02" w:rsidP="006B45FE">
      <w:r>
        <w:lastRenderedPageBreak/>
        <w:pict w14:anchorId="0A1C8807">
          <v:rect id="_x0000_i1038" style="width:0;height:1.5pt" o:hralign="center" o:hrstd="t" o:hr="t" fillcolor="#a0a0a0" stroked="f"/>
        </w:pict>
      </w:r>
    </w:p>
    <w:p w14:paraId="4AE86A7C" w14:textId="77777777" w:rsidR="006B45FE" w:rsidRDefault="006B45FE" w:rsidP="006B45FE">
      <w:pPr>
        <w:rPr>
          <w:b/>
          <w:bCs/>
        </w:rPr>
      </w:pPr>
    </w:p>
    <w:p w14:paraId="5149E8CB" w14:textId="77777777" w:rsidR="006B45FE" w:rsidRPr="006B45FE" w:rsidRDefault="006B45FE" w:rsidP="006B45FE">
      <w:pPr>
        <w:rPr>
          <w:b/>
          <w:bCs/>
        </w:rPr>
      </w:pPr>
      <w:r w:rsidRPr="006B45FE">
        <w:rPr>
          <w:b/>
          <w:bCs/>
        </w:rPr>
        <w:t>4. Questions &amp; Recommendations</w:t>
      </w:r>
    </w:p>
    <w:p w14:paraId="1B74941B" w14:textId="77777777" w:rsidR="006B45FE" w:rsidRPr="006B45FE" w:rsidRDefault="006B45FE" w:rsidP="006B45FE">
      <w:r w:rsidRPr="006B45FE">
        <w:t>Write any questions for the team or suggestions for next steps.</w:t>
      </w:r>
    </w:p>
    <w:p w14:paraId="626299E9" w14:textId="77777777" w:rsidR="006B45FE" w:rsidRPr="006B45FE" w:rsidRDefault="005B3D02" w:rsidP="006B45FE">
      <w:r>
        <w:pict w14:anchorId="039B23E7">
          <v:rect id="_x0000_i1039" style="width:0;height:1.5pt" o:hralign="center" o:hrstd="t" o:hr="t" fillcolor="#a0a0a0" stroked="f"/>
        </w:pict>
      </w:r>
    </w:p>
    <w:p w14:paraId="7BB77222" w14:textId="77777777" w:rsidR="006B45FE" w:rsidRPr="006B45FE" w:rsidRDefault="005B3D02" w:rsidP="006B45FE">
      <w:r>
        <w:pict w14:anchorId="71BD0099">
          <v:rect id="_x0000_i1040" style="width:0;height:1.5pt" o:hralign="center" o:hrstd="t" o:hr="t" fillcolor="#a0a0a0" stroked="f"/>
        </w:pict>
      </w:r>
    </w:p>
    <w:p w14:paraId="47A2712C" w14:textId="77777777" w:rsidR="006B45FE" w:rsidRPr="006B45FE" w:rsidRDefault="005B3D02" w:rsidP="006B45FE">
      <w:r>
        <w:pict w14:anchorId="7ACCE9CF">
          <v:rect id="_x0000_i1041" style="width:0;height:1.5pt" o:hralign="center" o:hrstd="t" o:hr="t" fillcolor="#a0a0a0" stroked="f"/>
        </w:pict>
      </w:r>
    </w:p>
    <w:p w14:paraId="3DDC7156" w14:textId="77777777" w:rsidR="006B45FE" w:rsidRPr="006B45FE" w:rsidRDefault="005B3D02" w:rsidP="006B45FE">
      <w:r>
        <w:pict w14:anchorId="2232B0B3">
          <v:rect id="_x0000_i1042" style="width:0;height:1.5pt" o:hralign="center" o:hrstd="t" o:hr="t" fillcolor="#a0a0a0" stroked="f"/>
        </w:pict>
      </w:r>
    </w:p>
    <w:p w14:paraId="4CF4CD9A" w14:textId="77777777" w:rsidR="006B45FE" w:rsidRPr="006B45FE" w:rsidRDefault="006B45FE" w:rsidP="006B45FE">
      <w:pPr>
        <w:rPr>
          <w:b/>
          <w:bCs/>
        </w:rPr>
      </w:pPr>
      <w:r w:rsidRPr="006B45FE">
        <w:rPr>
          <w:b/>
          <w:bCs/>
        </w:rPr>
        <w:t xml:space="preserve">5. Next Meeting </w:t>
      </w:r>
      <w:proofErr w:type="gramStart"/>
      <w:r w:rsidRPr="006B45FE">
        <w:rPr>
          <w:b/>
          <w:bCs/>
        </w:rPr>
        <w:t>Date</w:t>
      </w:r>
      <w:r>
        <w:rPr>
          <w:b/>
          <w:bCs/>
        </w:rPr>
        <w:t>:</w:t>
      </w:r>
      <w:r w:rsidRPr="006B45FE">
        <w:rPr>
          <w:b/>
          <w:bCs/>
        </w:rPr>
        <w:t>_</w:t>
      </w:r>
      <w:proofErr w:type="gramEnd"/>
      <w:r w:rsidRPr="006B45FE">
        <w:rPr>
          <w:b/>
          <w:bCs/>
        </w:rPr>
        <w:t>__________________________________</w:t>
      </w:r>
    </w:p>
    <w:p w14:paraId="66807338" w14:textId="77777777" w:rsidR="006B45FE" w:rsidRPr="006B45FE" w:rsidRDefault="005B3D02" w:rsidP="006B45FE">
      <w:r>
        <w:pict w14:anchorId="0DB1784E">
          <v:rect id="_x0000_i1043" style="width:0;height:1.5pt" o:hralign="center" o:hrstd="t" o:hr="t" fillcolor="#a0a0a0" stroked="f"/>
        </w:pict>
      </w:r>
    </w:p>
    <w:p w14:paraId="68D12939" w14:textId="77777777" w:rsidR="006B45FE" w:rsidRPr="006B45FE" w:rsidRDefault="006B45FE" w:rsidP="006B45FE">
      <w:r w:rsidRPr="006B45FE">
        <w:rPr>
          <w:b/>
          <w:bCs/>
        </w:rPr>
        <w:t>Instructor’s Signature:</w:t>
      </w:r>
      <w:r w:rsidRPr="006B45FE">
        <w:t xml:space="preserve"> ___________________________________________</w:t>
      </w:r>
    </w:p>
    <w:p w14:paraId="3B274F8A" w14:textId="77777777" w:rsidR="00814907" w:rsidRPr="004A10F5" w:rsidRDefault="00814907" w:rsidP="004A10F5"/>
    <w:sectPr w:rsidR="00814907" w:rsidRPr="004A10F5" w:rsidSect="00814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3BED5" w14:textId="77777777" w:rsidR="00BB6F01" w:rsidRDefault="00BB6F01" w:rsidP="00281C43">
      <w:pPr>
        <w:spacing w:after="0" w:line="240" w:lineRule="auto"/>
      </w:pPr>
      <w:r>
        <w:separator/>
      </w:r>
    </w:p>
  </w:endnote>
  <w:endnote w:type="continuationSeparator" w:id="0">
    <w:p w14:paraId="17DE5B80" w14:textId="77777777" w:rsidR="00BB6F01" w:rsidRDefault="00BB6F01" w:rsidP="002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0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32099" w14:textId="77777777" w:rsidR="00D15E9B" w:rsidRDefault="00D15E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1C67582" w14:textId="77777777" w:rsidR="00AD415E" w:rsidRDefault="00AD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464247"/>
      <w:docPartObj>
        <w:docPartGallery w:val="Page Numbers (Bottom of Page)"/>
        <w:docPartUnique/>
      </w:docPartObj>
    </w:sdtPr>
    <w:sdtEndPr/>
    <w:sdtContent>
      <w:sdt>
        <w:sdtPr>
          <w:id w:val="-530565115"/>
          <w:docPartObj>
            <w:docPartGallery w:val="Page Numbers (Top of Page)"/>
            <w:docPartUnique/>
          </w:docPartObj>
        </w:sdtPr>
        <w:sdtEndPr/>
        <w:sdtContent>
          <w:p w14:paraId="1640401E" w14:textId="77777777" w:rsidR="00814907" w:rsidRDefault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9E886D5" w14:textId="77777777" w:rsidR="00814907" w:rsidRDefault="00814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0117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A3FACE" w14:textId="77777777" w:rsidR="00814907" w:rsidRDefault="00814907" w:rsidP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D9B156" w14:textId="77777777" w:rsidR="00814907" w:rsidRDefault="0081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C289" w14:textId="77777777" w:rsidR="00BB6F01" w:rsidRDefault="00BB6F01" w:rsidP="00281C43">
      <w:pPr>
        <w:spacing w:after="0" w:line="240" w:lineRule="auto"/>
      </w:pPr>
      <w:r>
        <w:separator/>
      </w:r>
    </w:p>
  </w:footnote>
  <w:footnote w:type="continuationSeparator" w:id="0">
    <w:p w14:paraId="7C9B05BD" w14:textId="77777777" w:rsidR="00BB6F01" w:rsidRDefault="00BB6F01" w:rsidP="0028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23531" w14:textId="77777777" w:rsidR="00281C43" w:rsidRDefault="005B3D02">
    <w:pPr>
      <w:pStyle w:val="Header"/>
    </w:pPr>
    <w:r>
      <w:rPr>
        <w:noProof/>
      </w:rPr>
      <w:pict w14:anchorId="46760B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5" o:spid="_x0000_s1032" type="#_x0000_t75" style="position:absolute;margin-left:0;margin-top:0;width:467.95pt;height:77.6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C7D8" w14:textId="77777777" w:rsidR="00281C43" w:rsidRDefault="00281C43" w:rsidP="00035E5B">
    <w:pPr>
      <w:pStyle w:val="Header"/>
      <w:jc w:val="center"/>
    </w:pPr>
  </w:p>
  <w:p w14:paraId="14BB5A66" w14:textId="77777777" w:rsidR="00281C43" w:rsidRDefault="005B3D02">
    <w:pPr>
      <w:pStyle w:val="Header"/>
    </w:pPr>
    <w:r>
      <w:rPr>
        <w:noProof/>
      </w:rPr>
      <w:pict w14:anchorId="399EF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6" o:spid="_x0000_s1033" type="#_x0000_t75" style="position:absolute;margin-left:0;margin-top:0;width:467.95pt;height:77.6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2667" w14:textId="77777777" w:rsidR="00281C43" w:rsidRDefault="00814907" w:rsidP="00814907">
    <w:pPr>
      <w:pStyle w:val="Header"/>
      <w:jc w:val="center"/>
    </w:pPr>
    <w:r>
      <w:rPr>
        <w:noProof/>
      </w:rPr>
      <w:drawing>
        <wp:inline distT="0" distB="0" distL="0" distR="0" wp14:anchorId="22402634" wp14:editId="120660E6">
          <wp:extent cx="621102" cy="664035"/>
          <wp:effectExtent l="0" t="0" r="7620" b="3175"/>
          <wp:docPr id="10963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89927" name="Picture 10963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56" cy="67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B3D02">
      <w:rPr>
        <w:noProof/>
      </w:rPr>
      <w:pict w14:anchorId="19C020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4" o:spid="_x0000_s1031" type="#_x0000_t75" style="position:absolute;left:0;text-align:left;margin-left:0;margin-top:0;width:467.95pt;height:77.6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54D34"/>
    <w:multiLevelType w:val="multilevel"/>
    <w:tmpl w:val="12E8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724B4"/>
    <w:multiLevelType w:val="multilevel"/>
    <w:tmpl w:val="A3E2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D0D72"/>
    <w:multiLevelType w:val="multilevel"/>
    <w:tmpl w:val="251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77523">
    <w:abstractNumId w:val="0"/>
  </w:num>
  <w:num w:numId="2" w16cid:durableId="932858599">
    <w:abstractNumId w:val="2"/>
  </w:num>
  <w:num w:numId="3" w16cid:durableId="127470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01"/>
    <w:rsid w:val="00017E94"/>
    <w:rsid w:val="00027CDC"/>
    <w:rsid w:val="00035E5B"/>
    <w:rsid w:val="000F53B2"/>
    <w:rsid w:val="00281C43"/>
    <w:rsid w:val="004A10F5"/>
    <w:rsid w:val="00546F6C"/>
    <w:rsid w:val="005D7B20"/>
    <w:rsid w:val="006345ED"/>
    <w:rsid w:val="006B45FE"/>
    <w:rsid w:val="006D37FF"/>
    <w:rsid w:val="00814907"/>
    <w:rsid w:val="008F5B24"/>
    <w:rsid w:val="00AD415E"/>
    <w:rsid w:val="00BB6F01"/>
    <w:rsid w:val="00C02324"/>
    <w:rsid w:val="00C93B95"/>
    <w:rsid w:val="00CC79CA"/>
    <w:rsid w:val="00D15E9B"/>
    <w:rsid w:val="00D86477"/>
    <w:rsid w:val="00F2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00FE"/>
  <w15:chartTrackingRefBased/>
  <w15:docId w15:val="{5B6FEBB4-D058-4E60-A879-BE517F73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24"/>
  </w:style>
  <w:style w:type="paragraph" w:styleId="Heading1">
    <w:name w:val="heading 1"/>
    <w:basedOn w:val="Normal"/>
    <w:next w:val="Normal"/>
    <w:link w:val="Heading1Char"/>
    <w:uiPriority w:val="9"/>
    <w:qFormat/>
    <w:rsid w:val="00C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3"/>
  </w:style>
  <w:style w:type="paragraph" w:styleId="Footer">
    <w:name w:val="footer"/>
    <w:basedOn w:val="Normal"/>
    <w:link w:val="Foot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ab\OneDrive%20-%20Mutah%20University\Desktop\GraduationProject\8-Other\4-Templates\InstructorFeedbac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8B1-E049-46B6-AC48-08D23E3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InstructorFeedbackTemplate.dotx</Template>
  <TotalTime>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Albaba</dc:creator>
  <cp:keywords/>
  <dc:description/>
  <cp:lastModifiedBy>فيصل مروان عبد الجواد البابا</cp:lastModifiedBy>
  <cp:revision>2</cp:revision>
  <dcterms:created xsi:type="dcterms:W3CDTF">2025-08-19T10:33:00Z</dcterms:created>
  <dcterms:modified xsi:type="dcterms:W3CDTF">2025-08-19T10:33:00Z</dcterms:modified>
</cp:coreProperties>
</file>